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3" w:type="pct"/>
        <w:tblLayout w:type="fixed"/>
        <w:tblCellMar>
          <w:left w:w="115" w:type="dxa"/>
          <w:right w:w="115" w:type="dxa"/>
        </w:tblCellMar>
        <w:tblLook w:val="04A0" w:firstRow="1" w:lastRow="0" w:firstColumn="1" w:lastColumn="0" w:noHBand="0" w:noVBand="1"/>
      </w:tblPr>
      <w:tblGrid>
        <w:gridCol w:w="4415"/>
        <w:gridCol w:w="503"/>
        <w:gridCol w:w="31"/>
        <w:gridCol w:w="6578"/>
      </w:tblGrid>
      <w:tr w:rsidR="006D409C" w:rsidRPr="005C12BD" w14:paraId="6E20FE1E" w14:textId="77777777" w:rsidTr="00E01995">
        <w:trPr>
          <w:trHeight w:val="1263"/>
        </w:trPr>
        <w:tc>
          <w:tcPr>
            <w:tcW w:w="4411" w:type="dxa"/>
            <w:vMerge w:val="restart"/>
            <w:tcMar>
              <w:left w:w="360" w:type="dxa"/>
            </w:tcMar>
            <w:vAlign w:val="bottom"/>
          </w:tcPr>
          <w:p w14:paraId="61975BB7" w14:textId="7372B08D" w:rsidR="006D409C" w:rsidRPr="005C12BD" w:rsidRDefault="005A256F" w:rsidP="006D409C">
            <w:pPr>
              <w:tabs>
                <w:tab w:val="left" w:pos="990"/>
              </w:tabs>
              <w:jc w:val="center"/>
              <w:rPr>
                <w:rFonts w:ascii="Calibri" w:hAnsi="Calibri" w:cs="Calibri"/>
              </w:rPr>
            </w:pPr>
            <w:r w:rsidRPr="005C12BD">
              <w:rPr>
                <w:rFonts w:ascii="Calibri" w:hAnsi="Calibri" w:cs="Calibri"/>
                <w:noProof/>
              </w:rPr>
              <mc:AlternateContent>
                <mc:Choice Requires="wps">
                  <w:drawing>
                    <wp:anchor distT="0" distB="0" distL="114300" distR="114300" simplePos="0" relativeHeight="251659264" behindDoc="0" locked="0" layoutInCell="1" allowOverlap="1" wp14:anchorId="5902D0CF" wp14:editId="7BDA17C8">
                      <wp:simplePos x="0" y="0"/>
                      <wp:positionH relativeFrom="column">
                        <wp:posOffset>38100</wp:posOffset>
                      </wp:positionH>
                      <wp:positionV relativeFrom="paragraph">
                        <wp:posOffset>-2672080</wp:posOffset>
                      </wp:positionV>
                      <wp:extent cx="2517140" cy="2390775"/>
                      <wp:effectExtent l="19050" t="19050" r="35560" b="47625"/>
                      <wp:wrapNone/>
                      <wp:docPr id="18" name="Diamond 18"/>
                      <wp:cNvGraphicFramePr/>
                      <a:graphic xmlns:a="http://schemas.openxmlformats.org/drawingml/2006/main">
                        <a:graphicData uri="http://schemas.microsoft.com/office/word/2010/wordprocessingShape">
                          <wps:wsp>
                            <wps:cNvSpPr/>
                            <wps:spPr>
                              <a:xfrm>
                                <a:off x="0" y="0"/>
                                <a:ext cx="2517140" cy="2390775"/>
                              </a:xfrm>
                              <a:prstGeom prst="diamond">
                                <a:avLst/>
                              </a:prstGeom>
                              <a:blipFill dpi="0" rotWithShape="1">
                                <a:blip r:embed="rId10"/>
                                <a:srcRect/>
                                <a:stretch>
                                  <a:fillRect l="2000" t="2000" r="2000" b="2000"/>
                                </a:stretch>
                              </a:blip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BCD1E1" id="_x0000_t4" coordsize="21600,21600" o:spt="4" path="m10800,l,10800,10800,21600,21600,10800xe">
                      <v:stroke joinstyle="miter"/>
                      <v:path gradientshapeok="t" o:connecttype="rect" textboxrect="5400,5400,16200,16200"/>
                    </v:shapetype>
                    <v:shape id="Diamond 18" o:spid="_x0000_s1026" type="#_x0000_t4" style="position:absolute;margin-left:3pt;margin-top:-210.4pt;width:198.2pt;height:18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" strokecolor="#4c661a [1604]" strokeweight="1pt">
                      <v:fill r:id="rId11" o:title="" recolor="t" rotate="t" type="frame"/>
                    </v:shape>
                  </w:pict>
                </mc:Fallback>
              </mc:AlternateContent>
            </w:r>
          </w:p>
        </w:tc>
        <w:tc>
          <w:tcPr>
            <w:tcW w:w="503" w:type="dxa"/>
            <w:shd w:val="clear" w:color="auto" w:fill="31521B" w:themeFill="accent2" w:themeFillShade="80"/>
          </w:tcPr>
          <w:p w14:paraId="06A65DA4" w14:textId="77777777" w:rsidR="006D409C" w:rsidRPr="005C12BD" w:rsidRDefault="006D409C" w:rsidP="006D409C">
            <w:pPr>
              <w:tabs>
                <w:tab w:val="left" w:pos="990"/>
              </w:tabs>
              <w:rPr>
                <w:rFonts w:ascii="Calibri" w:hAnsi="Calibri" w:cs="Calibri"/>
              </w:rPr>
            </w:pPr>
          </w:p>
        </w:tc>
        <w:tc>
          <w:tcPr>
            <w:tcW w:w="6603" w:type="dxa"/>
            <w:gridSpan w:val="2"/>
            <w:shd w:val="clear" w:color="auto" w:fill="31521B" w:themeFill="accent2" w:themeFillShade="80"/>
            <w:vAlign w:val="center"/>
          </w:tcPr>
          <w:sdt>
            <w:sdtPr>
              <w:rPr>
                <w:rFonts w:ascii="Calibri" w:hAnsi="Calibri" w:cs="Calibri"/>
              </w:rPr>
              <w:id w:val="1049110328"/>
              <w:placeholder>
                <w:docPart w:val="F388F7663B2746DCB3311E7BDA0C9097"/>
              </w:placeholder>
              <w:temporary/>
              <w:showingPlcHdr/>
              <w15:appearance w15:val="hidden"/>
            </w:sdtPr>
            <w:sdtEndPr/>
            <w:sdtContent>
              <w:p w14:paraId="37630E1B" w14:textId="77777777" w:rsidR="006D409C" w:rsidRPr="005C12BD" w:rsidRDefault="006D409C" w:rsidP="00776643">
                <w:pPr>
                  <w:pStyle w:val="Heading1"/>
                  <w:rPr>
                    <w:rFonts w:ascii="Calibri" w:hAnsi="Calibri" w:cs="Calibri"/>
                  </w:rPr>
                </w:pPr>
                <w:r w:rsidRPr="005C12BD">
                  <w:rPr>
                    <w:rFonts w:ascii="Calibri" w:hAnsi="Calibri" w:cs="Calibri"/>
                  </w:rPr>
                  <w:t>EDUCATION</w:t>
                </w:r>
              </w:p>
            </w:sdtContent>
          </w:sdt>
        </w:tc>
      </w:tr>
      <w:tr w:rsidR="006D409C" w:rsidRPr="005C12BD" w14:paraId="3217B9B6" w14:textId="77777777" w:rsidTr="00E01995">
        <w:trPr>
          <w:trHeight w:val="3960"/>
        </w:trPr>
        <w:tc>
          <w:tcPr>
            <w:tcW w:w="4411" w:type="dxa"/>
            <w:vMerge/>
            <w:tcMar>
              <w:left w:w="360" w:type="dxa"/>
            </w:tcMar>
            <w:vAlign w:val="bottom"/>
          </w:tcPr>
          <w:p w14:paraId="02C1BCB6" w14:textId="77777777" w:rsidR="006D409C" w:rsidRPr="005C12BD" w:rsidRDefault="006D409C" w:rsidP="00776643">
            <w:pPr>
              <w:tabs>
                <w:tab w:val="left" w:pos="990"/>
              </w:tabs>
              <w:jc w:val="center"/>
              <w:rPr>
                <w:rFonts w:ascii="Calibri" w:hAnsi="Calibri" w:cs="Calibri"/>
                <w:noProof/>
              </w:rPr>
            </w:pPr>
          </w:p>
        </w:tc>
        <w:tc>
          <w:tcPr>
            <w:tcW w:w="503" w:type="dxa"/>
            <w:tcMar>
              <w:left w:w="0" w:type="dxa"/>
              <w:right w:w="0" w:type="dxa"/>
            </w:tcMar>
          </w:tcPr>
          <w:p w14:paraId="5D7156AD" w14:textId="77777777" w:rsidR="006D409C" w:rsidRPr="005C12BD" w:rsidRDefault="006D409C" w:rsidP="00776643">
            <w:pPr>
              <w:tabs>
                <w:tab w:val="left" w:pos="990"/>
              </w:tabs>
              <w:rPr>
                <w:rFonts w:ascii="Calibri" w:hAnsi="Calibri" w:cs="Calibri"/>
              </w:rPr>
            </w:pPr>
            <w:r w:rsidRPr="005C12BD">
              <w:rPr>
                <w:rFonts w:ascii="Calibri" w:hAnsi="Calibri" w:cs="Calibri"/>
                <w:noProof/>
              </w:rPr>
              <mc:AlternateContent>
                <mc:Choice Requires="wps">
                  <w:drawing>
                    <wp:inline distT="0" distB="0" distL="0" distR="0" wp14:anchorId="6B698657" wp14:editId="4A53ACF1">
                      <wp:extent cx="227812" cy="311173"/>
                      <wp:effectExtent l="0" t="3810" r="0" b="0"/>
                      <wp:docPr id="3"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0CAD9" w14:textId="77777777" w:rsidR="006D409C" w:rsidRPr="00AF4EA4" w:rsidRDefault="006D409C"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B698657" id="Right Triangle 3" o:spid="_x0000_s1026"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H5OiwQAANU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14:paraId="7FB0CAD9" w14:textId="77777777" w:rsidR="006D409C" w:rsidRPr="00AF4EA4" w:rsidRDefault="006D409C" w:rsidP="006D409C">
                            <w:pPr>
                              <w:jc w:val="center"/>
                              <w:rPr>
                                <w:color w:val="455F51" w:themeColor="text2"/>
                              </w:rPr>
                            </w:pPr>
                          </w:p>
                        </w:txbxContent>
                      </v:textbox>
                      <w10:anchorlock/>
                    </v:shape>
                  </w:pict>
                </mc:Fallback>
              </mc:AlternateContent>
            </w:r>
          </w:p>
        </w:tc>
        <w:tc>
          <w:tcPr>
            <w:tcW w:w="6603" w:type="dxa"/>
            <w:gridSpan w:val="2"/>
          </w:tcPr>
          <w:p w14:paraId="26B7E38E" w14:textId="25C77789" w:rsidR="007D238B" w:rsidRPr="005C12BD" w:rsidRDefault="007D238B" w:rsidP="00776643">
            <w:pPr>
              <w:rPr>
                <w:rFonts w:ascii="Calibri" w:hAnsi="Calibri" w:cs="Calibri"/>
                <w:b/>
              </w:rPr>
            </w:pPr>
          </w:p>
          <w:p w14:paraId="704196D6" w14:textId="4137F9FC" w:rsidR="007D238B" w:rsidRPr="005C12BD" w:rsidRDefault="007D238B" w:rsidP="00776643">
            <w:pPr>
              <w:rPr>
                <w:rFonts w:ascii="Calibri" w:hAnsi="Calibri" w:cs="Calibri"/>
                <w:b/>
                <w:sz w:val="28"/>
                <w:szCs w:val="32"/>
              </w:rPr>
            </w:pPr>
            <w:r w:rsidRPr="005C12BD">
              <w:rPr>
                <w:rFonts w:ascii="Calibri" w:hAnsi="Calibri" w:cs="Calibri"/>
                <w:b/>
                <w:sz w:val="28"/>
                <w:szCs w:val="32"/>
              </w:rPr>
              <w:t>Matriculation</w:t>
            </w:r>
          </w:p>
          <w:p w14:paraId="60170C68" w14:textId="0997FC54" w:rsidR="006D409C" w:rsidRPr="005C12BD" w:rsidRDefault="007D238B" w:rsidP="00776643">
            <w:pPr>
              <w:rPr>
                <w:rFonts w:ascii="Calibri" w:hAnsi="Calibri" w:cs="Calibri"/>
                <w:b/>
                <w:sz w:val="28"/>
                <w:szCs w:val="32"/>
              </w:rPr>
            </w:pPr>
            <w:r w:rsidRPr="005C12BD">
              <w:rPr>
                <w:rFonts w:ascii="Calibri" w:hAnsi="Calibri" w:cs="Calibri"/>
                <w:b/>
                <w:sz w:val="28"/>
                <w:szCs w:val="32"/>
              </w:rPr>
              <w:t>R. K. Govt. Boys School, Delhi, India</w:t>
            </w:r>
          </w:p>
          <w:p w14:paraId="6F43CF4A" w14:textId="59EB8D25" w:rsidR="006D409C" w:rsidRPr="005C12BD" w:rsidRDefault="007D238B" w:rsidP="00776643">
            <w:pPr>
              <w:pStyle w:val="Date"/>
              <w:rPr>
                <w:rFonts w:ascii="Calibri" w:hAnsi="Calibri" w:cs="Calibri"/>
                <w:sz w:val="24"/>
                <w:szCs w:val="32"/>
              </w:rPr>
            </w:pPr>
            <w:r w:rsidRPr="005C12BD">
              <w:rPr>
                <w:rFonts w:ascii="Calibri" w:hAnsi="Calibri" w:cs="Calibri"/>
                <w:sz w:val="24"/>
                <w:szCs w:val="32"/>
              </w:rPr>
              <w:t>Aug 2006</w:t>
            </w:r>
            <w:r w:rsidR="006D409C" w:rsidRPr="005C12BD">
              <w:rPr>
                <w:rFonts w:ascii="Calibri" w:hAnsi="Calibri" w:cs="Calibri"/>
                <w:sz w:val="24"/>
                <w:szCs w:val="32"/>
              </w:rPr>
              <w:t xml:space="preserve"> </w:t>
            </w:r>
            <w:r w:rsidRPr="005C12BD">
              <w:rPr>
                <w:rFonts w:ascii="Calibri" w:hAnsi="Calibri" w:cs="Calibri"/>
                <w:sz w:val="24"/>
                <w:szCs w:val="32"/>
              </w:rPr>
              <w:t>–</w:t>
            </w:r>
            <w:r w:rsidR="006D409C" w:rsidRPr="005C12BD">
              <w:rPr>
                <w:rFonts w:ascii="Calibri" w:hAnsi="Calibri" w:cs="Calibri"/>
                <w:sz w:val="24"/>
                <w:szCs w:val="32"/>
              </w:rPr>
              <w:t xml:space="preserve"> </w:t>
            </w:r>
            <w:r w:rsidRPr="005C12BD">
              <w:rPr>
                <w:rFonts w:ascii="Calibri" w:hAnsi="Calibri" w:cs="Calibri"/>
                <w:sz w:val="24"/>
                <w:szCs w:val="32"/>
              </w:rPr>
              <w:t>Apr 2008</w:t>
            </w:r>
          </w:p>
          <w:p w14:paraId="617F146E" w14:textId="406BFB64" w:rsidR="006D409C" w:rsidRPr="005C12BD" w:rsidRDefault="006D409C" w:rsidP="00776643">
            <w:pPr>
              <w:rPr>
                <w:rFonts w:ascii="Calibri" w:hAnsi="Calibri" w:cs="Calibri"/>
              </w:rPr>
            </w:pPr>
          </w:p>
          <w:p w14:paraId="2080074C" w14:textId="379E7C0F" w:rsidR="007D238B" w:rsidRPr="005C12BD" w:rsidRDefault="007D238B" w:rsidP="007D238B">
            <w:pPr>
              <w:rPr>
                <w:rFonts w:ascii="Calibri" w:hAnsi="Calibri" w:cs="Calibri"/>
                <w:b/>
                <w:sz w:val="28"/>
                <w:szCs w:val="32"/>
              </w:rPr>
            </w:pPr>
            <w:r w:rsidRPr="005C12BD">
              <w:rPr>
                <w:rFonts w:ascii="Calibri" w:hAnsi="Calibri" w:cs="Calibri"/>
                <w:b/>
                <w:sz w:val="28"/>
                <w:szCs w:val="32"/>
              </w:rPr>
              <w:t>Intermediate of Science</w:t>
            </w:r>
          </w:p>
          <w:p w14:paraId="6AA4B052" w14:textId="414D859F" w:rsidR="007D238B" w:rsidRPr="005C12BD" w:rsidRDefault="007D238B" w:rsidP="007D238B">
            <w:pPr>
              <w:rPr>
                <w:rFonts w:ascii="Calibri" w:hAnsi="Calibri" w:cs="Calibri"/>
                <w:b/>
                <w:sz w:val="28"/>
                <w:szCs w:val="32"/>
              </w:rPr>
            </w:pPr>
            <w:r w:rsidRPr="005C12BD">
              <w:rPr>
                <w:rFonts w:ascii="Calibri" w:hAnsi="Calibri" w:cs="Calibri"/>
                <w:b/>
                <w:sz w:val="28"/>
                <w:szCs w:val="32"/>
              </w:rPr>
              <w:t>G.</w:t>
            </w:r>
            <w:r w:rsidRPr="005C12BD">
              <w:rPr>
                <w:rFonts w:ascii="Calibri" w:hAnsi="Calibri" w:cs="Calibri"/>
                <w:b/>
                <w:sz w:val="28"/>
                <w:szCs w:val="32"/>
              </w:rPr>
              <w:t xml:space="preserve"> </w:t>
            </w:r>
            <w:r w:rsidRPr="005C12BD">
              <w:rPr>
                <w:rFonts w:ascii="Calibri" w:hAnsi="Calibri" w:cs="Calibri"/>
                <w:b/>
                <w:sz w:val="28"/>
                <w:szCs w:val="32"/>
              </w:rPr>
              <w:t>B. Pant Govt. Boys School, Delhi, India</w:t>
            </w:r>
          </w:p>
          <w:p w14:paraId="4B0D1F17" w14:textId="6608EB81" w:rsidR="007D238B" w:rsidRPr="005C12BD" w:rsidRDefault="007D238B" w:rsidP="007D238B">
            <w:pPr>
              <w:pStyle w:val="Date"/>
              <w:rPr>
                <w:rFonts w:ascii="Calibri" w:hAnsi="Calibri" w:cs="Calibri"/>
                <w:sz w:val="24"/>
                <w:szCs w:val="32"/>
              </w:rPr>
            </w:pPr>
            <w:r w:rsidRPr="005C12BD">
              <w:rPr>
                <w:rFonts w:ascii="Calibri" w:hAnsi="Calibri" w:cs="Calibri"/>
                <w:sz w:val="24"/>
                <w:szCs w:val="32"/>
              </w:rPr>
              <w:t>Aug 200</w:t>
            </w:r>
            <w:r w:rsidRPr="005C12BD">
              <w:rPr>
                <w:rFonts w:ascii="Calibri" w:hAnsi="Calibri" w:cs="Calibri"/>
                <w:sz w:val="24"/>
                <w:szCs w:val="32"/>
              </w:rPr>
              <w:t>8</w:t>
            </w:r>
            <w:r w:rsidRPr="005C12BD">
              <w:rPr>
                <w:rFonts w:ascii="Calibri" w:hAnsi="Calibri" w:cs="Calibri"/>
                <w:sz w:val="24"/>
                <w:szCs w:val="32"/>
              </w:rPr>
              <w:t xml:space="preserve"> – Apr 20</w:t>
            </w:r>
            <w:r w:rsidRPr="005C12BD">
              <w:rPr>
                <w:rFonts w:ascii="Calibri" w:hAnsi="Calibri" w:cs="Calibri"/>
                <w:sz w:val="24"/>
                <w:szCs w:val="32"/>
              </w:rPr>
              <w:t>10</w:t>
            </w:r>
          </w:p>
          <w:p w14:paraId="706D59BD" w14:textId="77777777" w:rsidR="006D409C" w:rsidRPr="005C12BD" w:rsidRDefault="006D409C" w:rsidP="00776643">
            <w:pPr>
              <w:rPr>
                <w:rFonts w:ascii="Calibri" w:hAnsi="Calibri" w:cs="Calibri"/>
              </w:rPr>
            </w:pPr>
          </w:p>
          <w:p w14:paraId="799B9581" w14:textId="420AB00C" w:rsidR="007D238B" w:rsidRPr="005C12BD" w:rsidRDefault="007D238B" w:rsidP="007D238B">
            <w:pPr>
              <w:rPr>
                <w:rFonts w:ascii="Calibri" w:hAnsi="Calibri" w:cs="Calibri"/>
                <w:b/>
                <w:sz w:val="28"/>
                <w:szCs w:val="32"/>
              </w:rPr>
            </w:pPr>
            <w:r w:rsidRPr="005C12BD">
              <w:rPr>
                <w:rFonts w:ascii="Calibri" w:hAnsi="Calibri" w:cs="Calibri"/>
                <w:b/>
                <w:sz w:val="28"/>
                <w:szCs w:val="32"/>
              </w:rPr>
              <w:t>Bachelor of Technology</w:t>
            </w:r>
          </w:p>
          <w:p w14:paraId="60C3711F" w14:textId="16927EBC" w:rsidR="007D238B" w:rsidRPr="005C12BD" w:rsidRDefault="007D238B" w:rsidP="007D238B">
            <w:pPr>
              <w:rPr>
                <w:rFonts w:ascii="Calibri" w:hAnsi="Calibri" w:cs="Calibri"/>
                <w:b/>
                <w:sz w:val="28"/>
                <w:szCs w:val="32"/>
              </w:rPr>
            </w:pPr>
            <w:r w:rsidRPr="005C12BD">
              <w:rPr>
                <w:rFonts w:ascii="Calibri" w:hAnsi="Calibri" w:cs="Calibri"/>
                <w:b/>
                <w:sz w:val="28"/>
                <w:szCs w:val="32"/>
              </w:rPr>
              <w:t xml:space="preserve">Guru Gobind Singh </w:t>
            </w:r>
            <w:r w:rsidR="005C12BD">
              <w:rPr>
                <w:rFonts w:ascii="Calibri" w:hAnsi="Calibri" w:cs="Calibri"/>
                <w:b/>
                <w:sz w:val="28"/>
                <w:szCs w:val="32"/>
              </w:rPr>
              <w:t>I. P.</w:t>
            </w:r>
            <w:r w:rsidRPr="005C12BD">
              <w:rPr>
                <w:rFonts w:ascii="Calibri" w:hAnsi="Calibri" w:cs="Calibri"/>
                <w:b/>
                <w:sz w:val="28"/>
                <w:szCs w:val="32"/>
              </w:rPr>
              <w:t xml:space="preserve"> University, Delhi, India</w:t>
            </w:r>
          </w:p>
          <w:p w14:paraId="44D78FFF" w14:textId="22383770" w:rsidR="007D238B" w:rsidRPr="005C12BD" w:rsidRDefault="007D238B" w:rsidP="007D238B">
            <w:pPr>
              <w:pStyle w:val="Date"/>
              <w:rPr>
                <w:rFonts w:ascii="Calibri" w:hAnsi="Calibri" w:cs="Calibri"/>
                <w:sz w:val="24"/>
                <w:szCs w:val="32"/>
              </w:rPr>
            </w:pPr>
            <w:r w:rsidRPr="005C12BD">
              <w:rPr>
                <w:rFonts w:ascii="Calibri" w:hAnsi="Calibri" w:cs="Calibri"/>
                <w:sz w:val="24"/>
                <w:szCs w:val="32"/>
              </w:rPr>
              <w:t>Aug 20</w:t>
            </w:r>
            <w:r w:rsidRPr="005C12BD">
              <w:rPr>
                <w:rFonts w:ascii="Calibri" w:hAnsi="Calibri" w:cs="Calibri"/>
                <w:sz w:val="24"/>
                <w:szCs w:val="32"/>
              </w:rPr>
              <w:t>11</w:t>
            </w:r>
            <w:r w:rsidRPr="005C12BD">
              <w:rPr>
                <w:rFonts w:ascii="Calibri" w:hAnsi="Calibri" w:cs="Calibri"/>
                <w:sz w:val="24"/>
                <w:szCs w:val="32"/>
              </w:rPr>
              <w:t xml:space="preserve"> – </w:t>
            </w:r>
            <w:r w:rsidRPr="005C12BD">
              <w:rPr>
                <w:rFonts w:ascii="Calibri" w:hAnsi="Calibri" w:cs="Calibri"/>
                <w:sz w:val="24"/>
                <w:szCs w:val="32"/>
              </w:rPr>
              <w:t>Jun</w:t>
            </w:r>
            <w:r w:rsidRPr="005C12BD">
              <w:rPr>
                <w:rFonts w:ascii="Calibri" w:hAnsi="Calibri" w:cs="Calibri"/>
                <w:sz w:val="24"/>
                <w:szCs w:val="32"/>
              </w:rPr>
              <w:t xml:space="preserve"> 20</w:t>
            </w:r>
            <w:r w:rsidRPr="005C12BD">
              <w:rPr>
                <w:rFonts w:ascii="Calibri" w:hAnsi="Calibri" w:cs="Calibri"/>
                <w:sz w:val="24"/>
                <w:szCs w:val="32"/>
              </w:rPr>
              <w:t>15</w:t>
            </w:r>
          </w:p>
          <w:p w14:paraId="4C9959D2" w14:textId="7BA7D398" w:rsidR="007D238B" w:rsidRPr="005C12BD" w:rsidRDefault="007D238B" w:rsidP="00776643">
            <w:pPr>
              <w:rPr>
                <w:rFonts w:ascii="Calibri" w:hAnsi="Calibri" w:cs="Calibri"/>
              </w:rPr>
            </w:pPr>
          </w:p>
        </w:tc>
      </w:tr>
      <w:tr w:rsidR="001239E7" w:rsidRPr="005C12BD" w14:paraId="1A5A5DC8" w14:textId="77777777" w:rsidTr="00E01995">
        <w:trPr>
          <w:trHeight w:val="1263"/>
        </w:trPr>
        <w:tc>
          <w:tcPr>
            <w:tcW w:w="4411" w:type="dxa"/>
            <w:vMerge w:val="restart"/>
            <w:tcMar>
              <w:left w:w="360" w:type="dxa"/>
            </w:tcMar>
            <w:vAlign w:val="bottom"/>
          </w:tcPr>
          <w:p w14:paraId="533C4E96" w14:textId="0FCE78CA" w:rsidR="001239E7" w:rsidRPr="005C12BD" w:rsidRDefault="001239E7" w:rsidP="005D47DE">
            <w:pPr>
              <w:pStyle w:val="Title"/>
              <w:rPr>
                <w:rFonts w:ascii="Calibri" w:hAnsi="Calibri" w:cs="Calibri"/>
              </w:rPr>
            </w:pPr>
            <w:r w:rsidRPr="005C12BD">
              <w:rPr>
                <w:rFonts w:ascii="Calibri" w:hAnsi="Calibri" w:cs="Calibri"/>
              </w:rPr>
              <w:t>Avinash</w:t>
            </w:r>
          </w:p>
          <w:p w14:paraId="4B9FB7AB" w14:textId="0C992A55" w:rsidR="001239E7" w:rsidRPr="005C12BD" w:rsidRDefault="001239E7" w:rsidP="005D47DE">
            <w:pPr>
              <w:pStyle w:val="Subtitle"/>
              <w:rPr>
                <w:rFonts w:ascii="Calibri" w:hAnsi="Calibri" w:cs="Calibri"/>
              </w:rPr>
            </w:pPr>
            <w:r w:rsidRPr="005C12BD">
              <w:rPr>
                <w:rFonts w:ascii="Calibri" w:hAnsi="Calibri" w:cs="Calibri"/>
                <w:spacing w:val="0"/>
                <w:w w:val="100"/>
              </w:rPr>
              <w:t>Web Developer</w:t>
            </w:r>
          </w:p>
          <w:sdt>
            <w:sdtPr>
              <w:rPr>
                <w:rFonts w:ascii="Calibri" w:hAnsi="Calibri" w:cs="Calibri"/>
              </w:rPr>
              <w:id w:val="-1448076370"/>
              <w:placeholder>
                <w:docPart w:val="E80B1BB3F0244B83BC32E3EDDB6A9BF5"/>
              </w:placeholder>
              <w:temporary/>
              <w:showingPlcHdr/>
              <w15:appearance w15:val="hidden"/>
            </w:sdtPr>
            <w:sdtContent>
              <w:p w14:paraId="4955F988" w14:textId="77777777" w:rsidR="001239E7" w:rsidRPr="005C12BD" w:rsidRDefault="001239E7" w:rsidP="00916F1C">
                <w:pPr>
                  <w:pStyle w:val="Heading2"/>
                  <w:spacing w:before="0"/>
                  <w:rPr>
                    <w:rFonts w:ascii="Calibri" w:hAnsi="Calibri" w:cs="Calibri"/>
                  </w:rPr>
                </w:pPr>
                <w:r w:rsidRPr="005C12BD">
                  <w:rPr>
                    <w:rFonts w:ascii="Calibri" w:hAnsi="Calibri" w:cs="Calibri"/>
                  </w:rPr>
                  <w:t>Profile</w:t>
                </w:r>
              </w:p>
            </w:sdtContent>
          </w:sdt>
          <w:p w14:paraId="387CBB5A" w14:textId="5E16492C" w:rsidR="001239E7" w:rsidRPr="005C12BD" w:rsidRDefault="001239E7" w:rsidP="005C12BD">
            <w:pPr>
              <w:pStyle w:val="ProfileText"/>
              <w:spacing w:before="240"/>
              <w:jc w:val="both"/>
              <w:rPr>
                <w:rFonts w:ascii="Calibri" w:hAnsi="Calibri" w:cs="Calibri"/>
              </w:rPr>
            </w:pPr>
            <w:r w:rsidRPr="005C12BD">
              <w:rPr>
                <w:rFonts w:ascii="Calibri" w:hAnsi="Calibri" w:cs="Calibri"/>
              </w:rPr>
              <w:t>Motivated Web Developer</w:t>
            </w:r>
            <w:r w:rsidRPr="005C12BD">
              <w:rPr>
                <w:rFonts w:ascii="Calibri" w:hAnsi="Calibri" w:cs="Calibri"/>
              </w:rPr>
              <w:t>,</w:t>
            </w:r>
            <w:r w:rsidRPr="005C12BD">
              <w:rPr>
                <w:rFonts w:ascii="Calibri" w:hAnsi="Calibri" w:cs="Calibri"/>
              </w:rPr>
              <w:t xml:space="preserve"> </w:t>
            </w:r>
            <w:r w:rsidRPr="005C12BD">
              <w:rPr>
                <w:rFonts w:ascii="Calibri" w:hAnsi="Calibri" w:cs="Calibri"/>
              </w:rPr>
              <w:t xml:space="preserve">well </w:t>
            </w:r>
            <w:r w:rsidRPr="005C12BD">
              <w:rPr>
                <w:rFonts w:ascii="Calibri" w:hAnsi="Calibri" w:cs="Calibri"/>
              </w:rPr>
              <w:t>trained in Angular, Mongo</w:t>
            </w:r>
            <w:r w:rsidRPr="005C12BD">
              <w:rPr>
                <w:rFonts w:ascii="Calibri" w:hAnsi="Calibri" w:cs="Calibri"/>
              </w:rPr>
              <w:t>-</w:t>
            </w:r>
            <w:r w:rsidRPr="005C12BD">
              <w:rPr>
                <w:rFonts w:ascii="Calibri" w:hAnsi="Calibri" w:cs="Calibri"/>
              </w:rPr>
              <w:t>Db, Nodejs and Express</w:t>
            </w:r>
            <w:r w:rsidRPr="005C12BD">
              <w:rPr>
                <w:rFonts w:ascii="Calibri" w:hAnsi="Calibri" w:cs="Calibri"/>
              </w:rPr>
              <w:t>J</w:t>
            </w:r>
            <w:r w:rsidRPr="005C12BD">
              <w:rPr>
                <w:rFonts w:ascii="Calibri" w:hAnsi="Calibri" w:cs="Calibri"/>
              </w:rPr>
              <w:t>s. Highly effective at Web Application development. Exceptional interpersonal, communication and multitasking abilities. Prepared to deliver first rate results to client.</w:t>
            </w:r>
          </w:p>
          <w:sdt>
            <w:sdtPr>
              <w:rPr>
                <w:rFonts w:ascii="Calibri" w:hAnsi="Calibri" w:cs="Calibri"/>
              </w:rPr>
              <w:id w:val="-1954003311"/>
              <w:placeholder>
                <w:docPart w:val="8F737C1F745E4000820ACB4535A8DD7F"/>
              </w:placeholder>
              <w:temporary/>
              <w:showingPlcHdr/>
              <w15:appearance w15:val="hidden"/>
            </w:sdtPr>
            <w:sdtContent>
              <w:p w14:paraId="242C50C7" w14:textId="77777777" w:rsidR="001239E7" w:rsidRPr="005C12BD" w:rsidRDefault="001239E7" w:rsidP="005D47DE">
                <w:pPr>
                  <w:pStyle w:val="Heading2"/>
                  <w:rPr>
                    <w:rFonts w:ascii="Calibri" w:hAnsi="Calibri" w:cs="Calibri"/>
                  </w:rPr>
                </w:pPr>
                <w:r w:rsidRPr="005C12BD">
                  <w:rPr>
                    <w:rFonts w:ascii="Calibri" w:hAnsi="Calibri" w:cs="Calibri"/>
                    <w:caps w:val="0"/>
                  </w:rPr>
                  <w:t>CONTACT</w:t>
                </w:r>
              </w:p>
            </w:sdtContent>
          </w:sdt>
          <w:sdt>
            <w:sdtPr>
              <w:rPr>
                <w:rFonts w:ascii="Calibri" w:hAnsi="Calibri" w:cs="Calibri"/>
              </w:rPr>
              <w:id w:val="1111563247"/>
              <w:placeholder>
                <w:docPart w:val="7A04A564343249F39C81FDB6A3B77387"/>
              </w:placeholder>
              <w:temporary/>
              <w:showingPlcHdr/>
              <w15:appearance w15:val="hidden"/>
            </w:sdtPr>
            <w:sdtContent>
              <w:p w14:paraId="5323AE0B" w14:textId="77777777" w:rsidR="001239E7" w:rsidRPr="005C12BD" w:rsidRDefault="001239E7" w:rsidP="00005C5F">
                <w:pPr>
                  <w:pStyle w:val="ContactDetails"/>
                  <w:numPr>
                    <w:ilvl w:val="0"/>
                    <w:numId w:val="6"/>
                  </w:numPr>
                  <w:spacing w:before="240"/>
                  <w:rPr>
                    <w:rFonts w:ascii="Calibri" w:hAnsi="Calibri" w:cs="Calibri"/>
                  </w:rPr>
                </w:pPr>
                <w:r w:rsidRPr="005C12BD">
                  <w:rPr>
                    <w:rFonts w:ascii="Calibri" w:hAnsi="Calibri" w:cs="Calibri"/>
                  </w:rPr>
                  <w:t>PHONE:</w:t>
                </w:r>
              </w:p>
            </w:sdtContent>
          </w:sdt>
          <w:p w14:paraId="0A709A21" w14:textId="0B0019F2" w:rsidR="001239E7" w:rsidRPr="005C12BD" w:rsidRDefault="001239E7" w:rsidP="00005C5F">
            <w:pPr>
              <w:pStyle w:val="ContactDetails"/>
              <w:spacing w:after="240"/>
              <w:ind w:left="720"/>
              <w:rPr>
                <w:rFonts w:ascii="Calibri" w:hAnsi="Calibri" w:cs="Calibri"/>
              </w:rPr>
            </w:pPr>
            <w:r w:rsidRPr="005C12BD">
              <w:rPr>
                <w:rFonts w:ascii="Calibri" w:hAnsi="Calibri" w:cs="Calibri"/>
              </w:rPr>
              <w:t>8802393238</w:t>
            </w:r>
          </w:p>
          <w:sdt>
            <w:sdtPr>
              <w:rPr>
                <w:rFonts w:ascii="Calibri" w:hAnsi="Calibri" w:cs="Calibri"/>
              </w:rPr>
              <w:id w:val="67859272"/>
              <w:placeholder>
                <w:docPart w:val="A438772FC37645CFB3C615624EC5AF33"/>
              </w:placeholder>
              <w:temporary/>
              <w:showingPlcHdr/>
              <w15:appearance w15:val="hidden"/>
            </w:sdtPr>
            <w:sdtContent>
              <w:p w14:paraId="1CD59226" w14:textId="77777777" w:rsidR="001239E7" w:rsidRPr="005C12BD" w:rsidRDefault="001239E7" w:rsidP="00005C5F">
                <w:pPr>
                  <w:pStyle w:val="ContactDetails"/>
                  <w:numPr>
                    <w:ilvl w:val="0"/>
                    <w:numId w:val="6"/>
                  </w:numPr>
                  <w:rPr>
                    <w:rFonts w:ascii="Calibri" w:hAnsi="Calibri" w:cs="Calibri"/>
                  </w:rPr>
                </w:pPr>
                <w:r w:rsidRPr="005C12BD">
                  <w:rPr>
                    <w:rFonts w:ascii="Calibri" w:hAnsi="Calibri" w:cs="Calibri"/>
                  </w:rPr>
                  <w:t>WEBSITE:</w:t>
                </w:r>
              </w:p>
            </w:sdtContent>
          </w:sdt>
          <w:p w14:paraId="699CF611" w14:textId="280EA218" w:rsidR="001239E7" w:rsidRPr="005C12BD" w:rsidRDefault="001239E7" w:rsidP="00005C5F">
            <w:pPr>
              <w:pStyle w:val="ContactDetails"/>
              <w:spacing w:after="240"/>
              <w:ind w:left="720"/>
              <w:rPr>
                <w:rFonts w:ascii="Calibri" w:hAnsi="Calibri" w:cs="Calibri"/>
              </w:rPr>
            </w:pPr>
            <w:r w:rsidRPr="005C12BD">
              <w:rPr>
                <w:rFonts w:ascii="Calibri" w:hAnsi="Calibri" w:cs="Calibri"/>
              </w:rPr>
              <w:t>www.asquare.gq</w:t>
            </w:r>
          </w:p>
          <w:sdt>
            <w:sdtPr>
              <w:rPr>
                <w:rFonts w:ascii="Calibri" w:hAnsi="Calibri" w:cs="Calibri"/>
              </w:rPr>
              <w:id w:val="-240260293"/>
              <w:placeholder>
                <w:docPart w:val="2790CABCEFA746F0926ED8F6E7DC10F4"/>
              </w:placeholder>
              <w:temporary/>
              <w:showingPlcHdr/>
              <w15:appearance w15:val="hidden"/>
            </w:sdtPr>
            <w:sdtContent>
              <w:p w14:paraId="4598EA87" w14:textId="77777777" w:rsidR="001239E7" w:rsidRPr="005C12BD" w:rsidRDefault="001239E7" w:rsidP="00005C5F">
                <w:pPr>
                  <w:pStyle w:val="ContactDetails"/>
                  <w:numPr>
                    <w:ilvl w:val="0"/>
                    <w:numId w:val="6"/>
                  </w:numPr>
                  <w:rPr>
                    <w:rFonts w:ascii="Calibri" w:hAnsi="Calibri" w:cs="Calibri"/>
                  </w:rPr>
                </w:pPr>
                <w:r w:rsidRPr="005C12BD">
                  <w:rPr>
                    <w:rFonts w:ascii="Calibri" w:hAnsi="Calibri" w:cs="Calibri"/>
                  </w:rPr>
                  <w:t>EMAIL:</w:t>
                </w:r>
              </w:p>
            </w:sdtContent>
          </w:sdt>
          <w:p w14:paraId="2C2A4532" w14:textId="70A9D9B5" w:rsidR="001239E7" w:rsidRPr="00005C5F" w:rsidRDefault="00005C5F" w:rsidP="00005C5F">
            <w:pPr>
              <w:pStyle w:val="ListParagraph"/>
              <w:rPr>
                <w:rFonts w:ascii="Calibri" w:hAnsi="Calibri" w:cs="Calibri"/>
              </w:rPr>
            </w:pPr>
            <w:hyperlink r:id="rId12" w:history="1">
              <w:r w:rsidRPr="009868B3">
                <w:rPr>
                  <w:rStyle w:val="Hyperlink"/>
                  <w:rFonts w:ascii="Calibri" w:hAnsi="Calibri" w:cs="Calibri"/>
                </w:rPr>
                <w:t>avinashkumar906@gmail.com</w:t>
              </w:r>
            </w:hyperlink>
            <w:r w:rsidR="001239E7" w:rsidRPr="00005C5F">
              <w:rPr>
                <w:rFonts w:ascii="Calibri" w:hAnsi="Calibri" w:cs="Calibri"/>
              </w:rPr>
              <w:t xml:space="preserve"> </w:t>
            </w:r>
          </w:p>
          <w:p w14:paraId="166A1CA8" w14:textId="7B955D53" w:rsidR="001239E7" w:rsidRPr="005C12BD" w:rsidRDefault="001239E7" w:rsidP="006210DE">
            <w:pPr>
              <w:rPr>
                <w:rFonts w:ascii="Calibri" w:hAnsi="Calibri" w:cs="Calibri"/>
              </w:rPr>
            </w:pPr>
          </w:p>
        </w:tc>
        <w:tc>
          <w:tcPr>
            <w:tcW w:w="503" w:type="dxa"/>
            <w:shd w:val="clear" w:color="auto" w:fill="31521B" w:themeFill="accent2" w:themeFillShade="80"/>
          </w:tcPr>
          <w:p w14:paraId="7FDA03D0" w14:textId="77777777" w:rsidR="001239E7" w:rsidRPr="005C12BD" w:rsidRDefault="001239E7" w:rsidP="00776643">
            <w:pPr>
              <w:tabs>
                <w:tab w:val="left" w:pos="990"/>
              </w:tabs>
              <w:rPr>
                <w:rFonts w:ascii="Calibri" w:hAnsi="Calibri" w:cs="Calibri"/>
              </w:rPr>
            </w:pPr>
          </w:p>
        </w:tc>
        <w:tc>
          <w:tcPr>
            <w:tcW w:w="6603" w:type="dxa"/>
            <w:gridSpan w:val="2"/>
            <w:shd w:val="clear" w:color="auto" w:fill="31521B" w:themeFill="accent2" w:themeFillShade="80"/>
            <w:vAlign w:val="center"/>
          </w:tcPr>
          <w:sdt>
            <w:sdtPr>
              <w:rPr>
                <w:rFonts w:ascii="Calibri" w:hAnsi="Calibri" w:cs="Calibri"/>
              </w:rPr>
              <w:id w:val="1001553383"/>
              <w:placeholder>
                <w:docPart w:val="E1DD8D3923B94665B54ED31BBF7E9E6D"/>
              </w:placeholder>
              <w:temporary/>
              <w:showingPlcHdr/>
              <w15:appearance w15:val="hidden"/>
            </w:sdtPr>
            <w:sdtContent>
              <w:p w14:paraId="69D137E6" w14:textId="77777777" w:rsidR="001239E7" w:rsidRPr="005C12BD" w:rsidRDefault="001239E7" w:rsidP="00776643">
                <w:pPr>
                  <w:pStyle w:val="Heading1"/>
                  <w:rPr>
                    <w:rFonts w:ascii="Calibri" w:hAnsi="Calibri" w:cs="Calibri"/>
                    <w:b/>
                  </w:rPr>
                </w:pPr>
                <w:r w:rsidRPr="005C12BD">
                  <w:rPr>
                    <w:rFonts w:ascii="Calibri" w:hAnsi="Calibri" w:cs="Calibri"/>
                  </w:rPr>
                  <w:t>WORK EXPERIENCE</w:t>
                </w:r>
              </w:p>
            </w:sdtContent>
          </w:sdt>
        </w:tc>
      </w:tr>
      <w:tr w:rsidR="001239E7" w:rsidRPr="005C12BD" w14:paraId="7E047008" w14:textId="77777777" w:rsidTr="00E01995">
        <w:trPr>
          <w:trHeight w:val="6812"/>
        </w:trPr>
        <w:tc>
          <w:tcPr>
            <w:tcW w:w="4411" w:type="dxa"/>
            <w:vMerge/>
            <w:vAlign w:val="bottom"/>
          </w:tcPr>
          <w:p w14:paraId="17CC725D" w14:textId="77777777" w:rsidR="001239E7" w:rsidRPr="005C12BD" w:rsidRDefault="001239E7" w:rsidP="00776643">
            <w:pPr>
              <w:ind w:right="0"/>
              <w:rPr>
                <w:rFonts w:ascii="Calibri" w:hAnsi="Calibri" w:cs="Calibri"/>
                <w:noProof/>
              </w:rPr>
            </w:pPr>
          </w:p>
        </w:tc>
        <w:tc>
          <w:tcPr>
            <w:tcW w:w="503" w:type="dxa"/>
            <w:tcMar>
              <w:left w:w="0" w:type="dxa"/>
              <w:right w:w="0" w:type="dxa"/>
            </w:tcMar>
          </w:tcPr>
          <w:p w14:paraId="194C0FD0" w14:textId="77777777" w:rsidR="001239E7" w:rsidRPr="005C12BD" w:rsidRDefault="001239E7" w:rsidP="00776643">
            <w:pPr>
              <w:tabs>
                <w:tab w:val="left" w:pos="990"/>
              </w:tabs>
              <w:rPr>
                <w:rFonts w:ascii="Calibri" w:hAnsi="Calibri" w:cs="Calibri"/>
              </w:rPr>
            </w:pPr>
            <w:r w:rsidRPr="005C12BD">
              <w:rPr>
                <w:rFonts w:ascii="Calibri" w:hAnsi="Calibri" w:cs="Calibri"/>
                <w:noProof/>
              </w:rPr>
              <mc:AlternateContent>
                <mc:Choice Requires="wps">
                  <w:drawing>
                    <wp:inline distT="0" distB="0" distL="0" distR="0" wp14:anchorId="071E84C7" wp14:editId="38D876FF">
                      <wp:extent cx="227812" cy="311173"/>
                      <wp:effectExtent l="0" t="3810" r="0" b="0"/>
                      <wp:docPr id="6"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5D14FC" w14:textId="77777777" w:rsidR="001239E7" w:rsidRPr="00AF4EA4" w:rsidRDefault="001239E7" w:rsidP="00F56513">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71E84C7" id="_x0000_s1027"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LpfjQ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14:paraId="395D14FC" w14:textId="77777777" w:rsidR="001239E7" w:rsidRPr="00AF4EA4" w:rsidRDefault="001239E7" w:rsidP="00F56513">
                            <w:pPr>
                              <w:jc w:val="center"/>
                              <w:rPr>
                                <w:color w:val="455F51" w:themeColor="text2"/>
                              </w:rPr>
                            </w:pPr>
                          </w:p>
                        </w:txbxContent>
                      </v:textbox>
                      <w10:anchorlock/>
                    </v:shape>
                  </w:pict>
                </mc:Fallback>
              </mc:AlternateContent>
            </w:r>
          </w:p>
        </w:tc>
        <w:tc>
          <w:tcPr>
            <w:tcW w:w="6603" w:type="dxa"/>
            <w:gridSpan w:val="2"/>
          </w:tcPr>
          <w:p w14:paraId="19DFA6D2" w14:textId="77777777" w:rsidR="001239E7" w:rsidRPr="005C12BD" w:rsidRDefault="001239E7" w:rsidP="00776643">
            <w:pPr>
              <w:rPr>
                <w:rFonts w:ascii="Calibri" w:hAnsi="Calibri" w:cs="Calibri"/>
                <w:b/>
              </w:rPr>
            </w:pPr>
          </w:p>
          <w:p w14:paraId="265B3E4C" w14:textId="3D12EB74" w:rsidR="001239E7" w:rsidRPr="005C12BD" w:rsidRDefault="001239E7" w:rsidP="00776643">
            <w:pPr>
              <w:rPr>
                <w:rFonts w:ascii="Calibri" w:hAnsi="Calibri" w:cs="Calibri"/>
                <w:b/>
                <w:sz w:val="32"/>
                <w:szCs w:val="36"/>
              </w:rPr>
            </w:pPr>
            <w:r w:rsidRPr="005C12BD">
              <w:rPr>
                <w:rFonts w:ascii="Calibri" w:hAnsi="Calibri" w:cs="Calibri"/>
                <w:b/>
                <w:sz w:val="32"/>
                <w:szCs w:val="36"/>
              </w:rPr>
              <w:t>Tracfone.com, Miami, United States</w:t>
            </w:r>
            <w:r w:rsidRPr="005C12BD">
              <w:rPr>
                <w:rFonts w:ascii="Calibri" w:hAnsi="Calibri" w:cs="Calibri"/>
                <w:b/>
                <w:sz w:val="32"/>
                <w:szCs w:val="36"/>
              </w:rPr>
              <w:t xml:space="preserve"> </w:t>
            </w:r>
          </w:p>
          <w:p w14:paraId="1607509E" w14:textId="70888D42" w:rsidR="001239E7" w:rsidRPr="005C12BD" w:rsidRDefault="001239E7" w:rsidP="00776643">
            <w:pPr>
              <w:rPr>
                <w:rFonts w:ascii="Calibri" w:hAnsi="Calibri" w:cs="Calibri"/>
                <w:bCs/>
                <w:sz w:val="32"/>
                <w:szCs w:val="36"/>
              </w:rPr>
            </w:pPr>
            <w:r w:rsidRPr="005C12BD">
              <w:rPr>
                <w:rFonts w:ascii="Calibri" w:hAnsi="Calibri" w:cs="Calibri"/>
                <w:b/>
                <w:sz w:val="32"/>
                <w:szCs w:val="36"/>
              </w:rPr>
              <w:t>AEM Developer</w:t>
            </w:r>
          </w:p>
          <w:p w14:paraId="31AC7DC3" w14:textId="49FFBF9F" w:rsidR="001239E7" w:rsidRPr="005C12BD" w:rsidRDefault="001239E7" w:rsidP="007D238B">
            <w:pPr>
              <w:pStyle w:val="Date"/>
              <w:rPr>
                <w:rFonts w:ascii="Calibri" w:hAnsi="Calibri" w:cs="Calibri"/>
                <w:sz w:val="24"/>
                <w:szCs w:val="32"/>
              </w:rPr>
            </w:pPr>
            <w:r w:rsidRPr="005C12BD">
              <w:rPr>
                <w:rFonts w:ascii="Calibri" w:hAnsi="Calibri" w:cs="Calibri"/>
                <w:sz w:val="24"/>
                <w:szCs w:val="32"/>
              </w:rPr>
              <w:t>Feb 2020 – Present</w:t>
            </w:r>
          </w:p>
          <w:p w14:paraId="41617CCE" w14:textId="41A00953" w:rsidR="001239E7" w:rsidRPr="005C12BD" w:rsidRDefault="001239E7" w:rsidP="005C12BD">
            <w:pPr>
              <w:pStyle w:val="ListParagraph"/>
              <w:numPr>
                <w:ilvl w:val="0"/>
                <w:numId w:val="2"/>
              </w:numPr>
              <w:spacing w:before="240"/>
              <w:rPr>
                <w:rFonts w:ascii="Calibri" w:hAnsi="Calibri" w:cs="Calibri"/>
                <w:sz w:val="24"/>
                <w:szCs w:val="28"/>
              </w:rPr>
            </w:pPr>
            <w:r w:rsidRPr="005C12BD">
              <w:rPr>
                <w:rFonts w:ascii="Calibri" w:hAnsi="Calibri" w:cs="Calibri"/>
                <w:sz w:val="24"/>
                <w:szCs w:val="28"/>
              </w:rPr>
              <w:t>Involved in AEM Components development.</w:t>
            </w:r>
            <w:r w:rsidRPr="005C12BD">
              <w:rPr>
                <w:rFonts w:ascii="Calibri" w:hAnsi="Calibri" w:cs="Calibri"/>
                <w:sz w:val="24"/>
                <w:szCs w:val="28"/>
              </w:rPr>
              <w:t xml:space="preserve"> </w:t>
            </w:r>
          </w:p>
          <w:p w14:paraId="614F67C6" w14:textId="77777777" w:rsidR="001239E7" w:rsidRPr="005C12BD" w:rsidRDefault="001239E7" w:rsidP="007D238B">
            <w:pPr>
              <w:pStyle w:val="ListParagraph"/>
              <w:numPr>
                <w:ilvl w:val="0"/>
                <w:numId w:val="2"/>
              </w:numPr>
              <w:rPr>
                <w:rFonts w:ascii="Calibri" w:hAnsi="Calibri" w:cs="Calibri"/>
                <w:sz w:val="24"/>
                <w:szCs w:val="28"/>
              </w:rPr>
            </w:pPr>
            <w:r w:rsidRPr="005C12BD">
              <w:rPr>
                <w:rFonts w:ascii="Calibri" w:hAnsi="Calibri" w:cs="Calibri"/>
                <w:sz w:val="24"/>
                <w:szCs w:val="28"/>
              </w:rPr>
              <w:t>Involved in 3rd party integration code integration.</w:t>
            </w:r>
          </w:p>
          <w:p w14:paraId="3E4D05C0" w14:textId="7604A699" w:rsidR="001239E7" w:rsidRPr="005C12BD" w:rsidRDefault="001239E7" w:rsidP="007D238B">
            <w:pPr>
              <w:pStyle w:val="ListParagraph"/>
              <w:numPr>
                <w:ilvl w:val="0"/>
                <w:numId w:val="2"/>
              </w:numPr>
              <w:rPr>
                <w:rFonts w:ascii="Calibri" w:hAnsi="Calibri" w:cs="Calibri"/>
                <w:sz w:val="24"/>
                <w:szCs w:val="28"/>
              </w:rPr>
            </w:pPr>
            <w:r w:rsidRPr="005C12BD">
              <w:rPr>
                <w:rFonts w:ascii="Calibri" w:hAnsi="Calibri" w:cs="Calibri"/>
                <w:sz w:val="24"/>
                <w:szCs w:val="28"/>
              </w:rPr>
              <w:t>Involved with UI team to improve look and feel of application.</w:t>
            </w:r>
          </w:p>
          <w:p w14:paraId="2BE26307" w14:textId="2B7844ED" w:rsidR="001239E7" w:rsidRPr="005C12BD" w:rsidRDefault="001239E7" w:rsidP="007D238B">
            <w:pPr>
              <w:pStyle w:val="ListParagraph"/>
              <w:numPr>
                <w:ilvl w:val="0"/>
                <w:numId w:val="2"/>
              </w:numPr>
              <w:rPr>
                <w:rFonts w:ascii="Calibri" w:hAnsi="Calibri" w:cs="Calibri"/>
                <w:sz w:val="24"/>
                <w:szCs w:val="28"/>
              </w:rPr>
            </w:pPr>
            <w:r w:rsidRPr="005C12BD">
              <w:rPr>
                <w:rFonts w:ascii="Calibri" w:hAnsi="Calibri" w:cs="Calibri"/>
                <w:sz w:val="24"/>
                <w:szCs w:val="28"/>
              </w:rPr>
              <w:t>Involved with internal teams to fix defects and improve application</w:t>
            </w:r>
          </w:p>
          <w:p w14:paraId="26FDD9F0" w14:textId="3FF90FFD" w:rsidR="001239E7" w:rsidRPr="005C12BD" w:rsidRDefault="001239E7" w:rsidP="007D238B">
            <w:pPr>
              <w:pStyle w:val="ListParagraph"/>
              <w:numPr>
                <w:ilvl w:val="0"/>
                <w:numId w:val="2"/>
              </w:numPr>
              <w:rPr>
                <w:rFonts w:ascii="Calibri" w:hAnsi="Calibri" w:cs="Calibri"/>
                <w:sz w:val="24"/>
                <w:szCs w:val="28"/>
              </w:rPr>
            </w:pPr>
            <w:r w:rsidRPr="005C12BD">
              <w:rPr>
                <w:rFonts w:ascii="Calibri" w:hAnsi="Calibri" w:cs="Calibri"/>
                <w:sz w:val="24"/>
                <w:szCs w:val="28"/>
              </w:rPr>
              <w:t>Coordinated with On-site in daily status meetings.</w:t>
            </w:r>
          </w:p>
          <w:p w14:paraId="339281CE" w14:textId="50E73939" w:rsidR="001239E7" w:rsidRPr="005C12BD" w:rsidRDefault="001239E7" w:rsidP="007D238B">
            <w:pPr>
              <w:pStyle w:val="ListParagraph"/>
              <w:numPr>
                <w:ilvl w:val="0"/>
                <w:numId w:val="2"/>
              </w:numPr>
              <w:rPr>
                <w:rFonts w:ascii="Calibri" w:hAnsi="Calibri" w:cs="Calibri"/>
                <w:sz w:val="24"/>
                <w:szCs w:val="28"/>
              </w:rPr>
            </w:pPr>
            <w:r w:rsidRPr="005C12BD">
              <w:rPr>
                <w:rFonts w:ascii="Calibri" w:hAnsi="Calibri" w:cs="Calibri"/>
                <w:sz w:val="24"/>
                <w:szCs w:val="28"/>
              </w:rPr>
              <w:t>Involved in AEM Components authoring and documentation.</w:t>
            </w:r>
          </w:p>
          <w:p w14:paraId="77B128AF" w14:textId="77777777" w:rsidR="001239E7" w:rsidRPr="005C12BD" w:rsidRDefault="001239E7" w:rsidP="00776643">
            <w:pPr>
              <w:rPr>
                <w:rFonts w:ascii="Calibri" w:hAnsi="Calibri" w:cs="Calibri"/>
              </w:rPr>
            </w:pPr>
          </w:p>
          <w:p w14:paraId="52443BBD" w14:textId="77777777" w:rsidR="001239E7" w:rsidRPr="005C12BD" w:rsidRDefault="001239E7" w:rsidP="00776643">
            <w:pPr>
              <w:rPr>
                <w:rFonts w:ascii="Calibri" w:hAnsi="Calibri" w:cs="Calibri"/>
                <w:b/>
                <w:sz w:val="32"/>
                <w:szCs w:val="36"/>
              </w:rPr>
            </w:pPr>
            <w:r w:rsidRPr="005C12BD">
              <w:rPr>
                <w:rFonts w:ascii="Calibri" w:hAnsi="Calibri" w:cs="Calibri"/>
                <w:b/>
                <w:sz w:val="32"/>
                <w:szCs w:val="36"/>
              </w:rPr>
              <w:t>T-Mobile.com, Washington, United States</w:t>
            </w:r>
          </w:p>
          <w:p w14:paraId="14F18A51" w14:textId="77777777" w:rsidR="001239E7" w:rsidRPr="005C12BD" w:rsidRDefault="001239E7" w:rsidP="00581224">
            <w:pPr>
              <w:rPr>
                <w:rFonts w:ascii="Calibri" w:hAnsi="Calibri" w:cs="Calibri"/>
                <w:bCs/>
                <w:sz w:val="32"/>
                <w:szCs w:val="36"/>
              </w:rPr>
            </w:pPr>
            <w:r w:rsidRPr="005C12BD">
              <w:rPr>
                <w:rFonts w:ascii="Calibri" w:hAnsi="Calibri" w:cs="Calibri"/>
                <w:b/>
                <w:sz w:val="32"/>
                <w:szCs w:val="36"/>
              </w:rPr>
              <w:t>Web Developer</w:t>
            </w:r>
          </w:p>
          <w:p w14:paraId="67052686" w14:textId="7FD94831" w:rsidR="001239E7" w:rsidRPr="005C12BD" w:rsidRDefault="001239E7" w:rsidP="00776643">
            <w:pPr>
              <w:rPr>
                <w:rFonts w:ascii="Calibri" w:hAnsi="Calibri" w:cs="Calibri"/>
                <w:sz w:val="24"/>
                <w:szCs w:val="28"/>
              </w:rPr>
            </w:pPr>
            <w:r w:rsidRPr="005C12BD">
              <w:rPr>
                <w:rFonts w:ascii="Calibri" w:hAnsi="Calibri" w:cs="Calibri"/>
                <w:sz w:val="24"/>
                <w:szCs w:val="28"/>
              </w:rPr>
              <w:t>Jan 2019 – Feb 2020</w:t>
            </w:r>
          </w:p>
          <w:p w14:paraId="2B7EE35F" w14:textId="77777777" w:rsidR="001239E7" w:rsidRPr="005C12BD" w:rsidRDefault="001239E7" w:rsidP="005C12BD">
            <w:pPr>
              <w:pStyle w:val="ListParagraph"/>
              <w:numPr>
                <w:ilvl w:val="0"/>
                <w:numId w:val="3"/>
              </w:numPr>
              <w:spacing w:before="240"/>
              <w:rPr>
                <w:rFonts w:ascii="Calibri" w:hAnsi="Calibri" w:cs="Calibri"/>
                <w:sz w:val="24"/>
                <w:szCs w:val="28"/>
              </w:rPr>
            </w:pPr>
            <w:r w:rsidRPr="005C12BD">
              <w:rPr>
                <w:rFonts w:ascii="Calibri" w:hAnsi="Calibri" w:cs="Calibri"/>
                <w:sz w:val="24"/>
                <w:szCs w:val="28"/>
              </w:rPr>
              <w:t>Supported daily Ad-hoc requests.</w:t>
            </w:r>
          </w:p>
          <w:p w14:paraId="3DE58F26" w14:textId="6BF01C07" w:rsidR="001239E7" w:rsidRPr="005C12BD" w:rsidRDefault="001239E7" w:rsidP="007D238B">
            <w:pPr>
              <w:pStyle w:val="ListParagraph"/>
              <w:numPr>
                <w:ilvl w:val="0"/>
                <w:numId w:val="3"/>
              </w:numPr>
              <w:rPr>
                <w:rFonts w:ascii="Calibri" w:hAnsi="Calibri" w:cs="Calibri"/>
                <w:sz w:val="24"/>
                <w:szCs w:val="28"/>
              </w:rPr>
            </w:pPr>
            <w:r w:rsidRPr="005C12BD">
              <w:rPr>
                <w:rFonts w:ascii="Calibri" w:hAnsi="Calibri" w:cs="Calibri"/>
                <w:sz w:val="24"/>
                <w:szCs w:val="28"/>
              </w:rPr>
              <w:t>Resolved all issues professionally and in a timely manner.</w:t>
            </w:r>
          </w:p>
          <w:p w14:paraId="2AB18444" w14:textId="75702F14" w:rsidR="001239E7" w:rsidRPr="005C12BD" w:rsidRDefault="001239E7" w:rsidP="007D238B">
            <w:pPr>
              <w:pStyle w:val="ListParagraph"/>
              <w:numPr>
                <w:ilvl w:val="0"/>
                <w:numId w:val="3"/>
              </w:numPr>
              <w:rPr>
                <w:rFonts w:ascii="Calibri" w:hAnsi="Calibri" w:cs="Calibri"/>
                <w:sz w:val="24"/>
                <w:szCs w:val="28"/>
              </w:rPr>
            </w:pPr>
            <w:r w:rsidRPr="005C12BD">
              <w:rPr>
                <w:rFonts w:ascii="Calibri" w:hAnsi="Calibri" w:cs="Calibri"/>
                <w:sz w:val="24"/>
                <w:szCs w:val="28"/>
              </w:rPr>
              <w:t>Involved in software version upgrade.</w:t>
            </w:r>
          </w:p>
          <w:p w14:paraId="772BE7E9" w14:textId="6BCAF9E4" w:rsidR="001239E7" w:rsidRPr="005C12BD" w:rsidRDefault="001239E7" w:rsidP="007D238B">
            <w:pPr>
              <w:pStyle w:val="ListParagraph"/>
              <w:numPr>
                <w:ilvl w:val="0"/>
                <w:numId w:val="3"/>
              </w:numPr>
              <w:rPr>
                <w:rFonts w:ascii="Calibri" w:hAnsi="Calibri" w:cs="Calibri"/>
                <w:sz w:val="24"/>
                <w:szCs w:val="28"/>
              </w:rPr>
            </w:pPr>
            <w:r w:rsidRPr="005C12BD">
              <w:rPr>
                <w:rFonts w:ascii="Calibri" w:hAnsi="Calibri" w:cs="Calibri"/>
                <w:sz w:val="24"/>
                <w:szCs w:val="28"/>
              </w:rPr>
              <w:t>Involved in Unit Testing activity in UI side.</w:t>
            </w:r>
          </w:p>
          <w:p w14:paraId="4BA3D3D2" w14:textId="64E181C2" w:rsidR="001239E7" w:rsidRPr="005C12BD" w:rsidRDefault="001239E7" w:rsidP="007D238B">
            <w:pPr>
              <w:pStyle w:val="ListParagraph"/>
              <w:numPr>
                <w:ilvl w:val="0"/>
                <w:numId w:val="3"/>
              </w:numPr>
              <w:rPr>
                <w:rFonts w:ascii="Calibri" w:hAnsi="Calibri" w:cs="Calibri"/>
                <w:sz w:val="24"/>
                <w:szCs w:val="28"/>
              </w:rPr>
            </w:pPr>
            <w:r w:rsidRPr="005C12BD">
              <w:rPr>
                <w:rFonts w:ascii="Calibri" w:hAnsi="Calibri" w:cs="Calibri"/>
                <w:sz w:val="24"/>
                <w:szCs w:val="28"/>
              </w:rPr>
              <w:t>Involved with internal teams to fix and improve application.</w:t>
            </w:r>
            <w:r w:rsidRPr="005C12BD">
              <w:rPr>
                <w:rFonts w:ascii="Calibri" w:hAnsi="Calibri" w:cs="Calibri"/>
                <w:sz w:val="24"/>
                <w:szCs w:val="28"/>
              </w:rPr>
              <w:t xml:space="preserve"> </w:t>
            </w:r>
          </w:p>
          <w:p w14:paraId="1A605E0A" w14:textId="322671A1" w:rsidR="001239E7" w:rsidRPr="005C12BD" w:rsidRDefault="001239E7" w:rsidP="00581224">
            <w:pPr>
              <w:rPr>
                <w:rFonts w:ascii="Calibri" w:hAnsi="Calibri" w:cs="Calibri"/>
              </w:rPr>
            </w:pPr>
          </w:p>
        </w:tc>
      </w:tr>
      <w:tr w:rsidR="008C4C4D" w:rsidRPr="005C12BD" w14:paraId="502BF733" w14:textId="77777777" w:rsidTr="00E01995">
        <w:trPr>
          <w:trHeight w:val="1052"/>
        </w:trPr>
        <w:tc>
          <w:tcPr>
            <w:tcW w:w="4411" w:type="dxa"/>
            <w:vMerge w:val="restart"/>
            <w:vAlign w:val="bottom"/>
          </w:tcPr>
          <w:p w14:paraId="607BAFED" w14:textId="77777777" w:rsidR="008C4C4D" w:rsidRPr="005C12BD" w:rsidRDefault="008C4C4D" w:rsidP="00776643">
            <w:pPr>
              <w:ind w:right="0"/>
              <w:rPr>
                <w:rFonts w:ascii="Calibri" w:hAnsi="Calibri" w:cs="Calibri"/>
                <w:noProof/>
              </w:rPr>
            </w:pPr>
          </w:p>
        </w:tc>
        <w:tc>
          <w:tcPr>
            <w:tcW w:w="503" w:type="dxa"/>
            <w:shd w:val="clear" w:color="auto" w:fill="31521B" w:themeFill="accent2" w:themeFillShade="80"/>
          </w:tcPr>
          <w:p w14:paraId="04190851" w14:textId="77777777" w:rsidR="008C4C4D" w:rsidRPr="005C12BD" w:rsidRDefault="008C4C4D" w:rsidP="00776643">
            <w:pPr>
              <w:tabs>
                <w:tab w:val="left" w:pos="990"/>
              </w:tabs>
              <w:rPr>
                <w:rFonts w:ascii="Calibri" w:hAnsi="Calibri" w:cs="Calibri"/>
              </w:rPr>
            </w:pPr>
          </w:p>
        </w:tc>
        <w:tc>
          <w:tcPr>
            <w:tcW w:w="6603" w:type="dxa"/>
            <w:gridSpan w:val="2"/>
            <w:shd w:val="clear" w:color="auto" w:fill="31521B" w:themeFill="accent2" w:themeFillShade="80"/>
            <w:vAlign w:val="center"/>
          </w:tcPr>
          <w:p w14:paraId="4F60D082" w14:textId="6924CE00" w:rsidR="008C4C4D" w:rsidRPr="005C12BD" w:rsidRDefault="008C4C4D" w:rsidP="00776643">
            <w:pPr>
              <w:pStyle w:val="Heading1"/>
              <w:rPr>
                <w:rFonts w:ascii="Calibri" w:hAnsi="Calibri" w:cs="Calibri"/>
              </w:rPr>
            </w:pPr>
            <w:r w:rsidRPr="005C12BD">
              <w:rPr>
                <w:rFonts w:ascii="Calibri" w:hAnsi="Calibri" w:cs="Calibri"/>
              </w:rPr>
              <w:t>Technologies</w:t>
            </w:r>
          </w:p>
        </w:tc>
      </w:tr>
      <w:tr w:rsidR="008C4C4D" w:rsidRPr="005C12BD" w14:paraId="57BFFD0A" w14:textId="77777777" w:rsidTr="00E01995">
        <w:trPr>
          <w:trHeight w:val="2978"/>
        </w:trPr>
        <w:tc>
          <w:tcPr>
            <w:tcW w:w="4411" w:type="dxa"/>
            <w:vMerge/>
            <w:vAlign w:val="bottom"/>
          </w:tcPr>
          <w:p w14:paraId="7016FD4B" w14:textId="77777777" w:rsidR="008C4C4D" w:rsidRPr="005C12BD" w:rsidRDefault="008C4C4D" w:rsidP="00776643">
            <w:pPr>
              <w:ind w:right="0"/>
              <w:rPr>
                <w:rFonts w:ascii="Calibri" w:hAnsi="Calibri" w:cs="Calibri"/>
                <w:noProof/>
              </w:rPr>
            </w:pPr>
          </w:p>
        </w:tc>
        <w:tc>
          <w:tcPr>
            <w:tcW w:w="503" w:type="dxa"/>
            <w:tcMar>
              <w:left w:w="0" w:type="dxa"/>
              <w:right w:w="0" w:type="dxa"/>
            </w:tcMar>
          </w:tcPr>
          <w:p w14:paraId="3D002B3F" w14:textId="77777777" w:rsidR="008C4C4D" w:rsidRPr="005C12BD" w:rsidRDefault="008C4C4D" w:rsidP="00776643">
            <w:pPr>
              <w:tabs>
                <w:tab w:val="left" w:pos="990"/>
              </w:tabs>
              <w:rPr>
                <w:rFonts w:ascii="Calibri" w:hAnsi="Calibri" w:cs="Calibri"/>
              </w:rPr>
            </w:pPr>
            <w:r w:rsidRPr="005C12BD">
              <w:rPr>
                <w:rFonts w:ascii="Calibri" w:hAnsi="Calibri" w:cs="Calibri"/>
                <w:noProof/>
              </w:rPr>
              <mc:AlternateContent>
                <mc:Choice Requires="wps">
                  <w:drawing>
                    <wp:inline distT="0" distB="0" distL="0" distR="0" wp14:anchorId="6359F105" wp14:editId="0C804B99">
                      <wp:extent cx="227812" cy="311173"/>
                      <wp:effectExtent l="0" t="3810" r="0" b="0"/>
                      <wp:docPr id="5"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AEB24A" w14:textId="77777777" w:rsidR="008C4C4D" w:rsidRPr="00AF4EA4" w:rsidRDefault="008C4C4D" w:rsidP="00F56513">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59F105" id="_x0000_s1028"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6xqjg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14:paraId="29AEB24A" w14:textId="77777777" w:rsidR="008C4C4D" w:rsidRPr="00AF4EA4" w:rsidRDefault="008C4C4D" w:rsidP="00F56513">
                            <w:pPr>
                              <w:jc w:val="center"/>
                              <w:rPr>
                                <w:color w:val="455F51" w:themeColor="text2"/>
                              </w:rPr>
                            </w:pPr>
                          </w:p>
                        </w:txbxContent>
                      </v:textbox>
                      <w10:anchorlock/>
                    </v:shape>
                  </w:pict>
                </mc:Fallback>
              </mc:AlternateContent>
            </w:r>
          </w:p>
        </w:tc>
        <w:tc>
          <w:tcPr>
            <w:tcW w:w="6603" w:type="dxa"/>
            <w:gridSpan w:val="2"/>
            <w:vAlign w:val="bottom"/>
          </w:tcPr>
          <w:p w14:paraId="538AE5AC" w14:textId="77777777" w:rsidR="006A5BBD" w:rsidRPr="005C12BD" w:rsidRDefault="006A5BBD" w:rsidP="00776643">
            <w:pPr>
              <w:rPr>
                <w:rFonts w:ascii="Calibri" w:hAnsi="Calibri" w:cs="Calibri"/>
                <w:b/>
              </w:rPr>
            </w:pPr>
          </w:p>
          <w:p w14:paraId="3361BEEB" w14:textId="77777777" w:rsidR="008C4C4D" w:rsidRPr="005C12BD" w:rsidRDefault="008C4C4D" w:rsidP="00776643">
            <w:pPr>
              <w:rPr>
                <w:rFonts w:ascii="Calibri" w:hAnsi="Calibri" w:cs="Calibri"/>
                <w:b/>
              </w:rPr>
            </w:pPr>
            <w:r w:rsidRPr="005C12BD">
              <w:rPr>
                <w:rFonts w:ascii="Calibri" w:hAnsi="Calibri" w:cs="Calibri"/>
                <w:noProof/>
                <w:color w:val="000000" w:themeColor="text1"/>
              </w:rPr>
              <w:drawing>
                <wp:inline distT="0" distB="0" distL="0" distR="0" wp14:anchorId="30E0ECF2" wp14:editId="6DBC77E2">
                  <wp:extent cx="4048125" cy="1552575"/>
                  <wp:effectExtent l="0" t="0" r="0" b="0"/>
                  <wp:docPr id="12" name="Chart 12" descr="skills 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A87D33F" w14:textId="1299DA8B" w:rsidR="006A5BBD" w:rsidRPr="005C12BD" w:rsidRDefault="006A5BBD" w:rsidP="00776643">
            <w:pPr>
              <w:rPr>
                <w:rFonts w:ascii="Calibri" w:hAnsi="Calibri" w:cs="Calibri"/>
                <w:b/>
              </w:rPr>
            </w:pPr>
          </w:p>
        </w:tc>
      </w:tr>
      <w:tr w:rsidR="006210DE" w:rsidRPr="005C12BD" w14:paraId="592015EC" w14:textId="77777777" w:rsidTr="00E01995">
        <w:trPr>
          <w:trHeight w:val="980"/>
        </w:trPr>
        <w:tc>
          <w:tcPr>
            <w:tcW w:w="4411" w:type="dxa"/>
            <w:vMerge w:val="restart"/>
            <w:tcMar>
              <w:left w:w="360" w:type="dxa"/>
            </w:tcMar>
            <w:vAlign w:val="bottom"/>
          </w:tcPr>
          <w:p w14:paraId="350DF19D" w14:textId="77777777" w:rsidR="006210DE" w:rsidRPr="005C12BD" w:rsidRDefault="006210DE" w:rsidP="006210DE">
            <w:pPr>
              <w:pStyle w:val="Heading2"/>
              <w:rPr>
                <w:rFonts w:ascii="Calibri" w:hAnsi="Calibri" w:cs="Calibri"/>
              </w:rPr>
            </w:pPr>
            <w:r w:rsidRPr="005C12BD">
              <w:rPr>
                <w:rFonts w:ascii="Calibri" w:hAnsi="Calibri" w:cs="Calibri"/>
              </w:rPr>
              <w:t>Hobby</w:t>
            </w:r>
          </w:p>
          <w:p w14:paraId="72FAF49D" w14:textId="77777777" w:rsidR="006210DE" w:rsidRPr="005C12BD" w:rsidRDefault="006210DE" w:rsidP="00005C5F">
            <w:pPr>
              <w:pStyle w:val="ProfileText"/>
              <w:numPr>
                <w:ilvl w:val="0"/>
                <w:numId w:val="4"/>
              </w:numPr>
              <w:spacing w:before="240"/>
              <w:jc w:val="both"/>
              <w:rPr>
                <w:rFonts w:ascii="Calibri" w:hAnsi="Calibri" w:cs="Calibri"/>
              </w:rPr>
            </w:pPr>
            <w:r w:rsidRPr="005C12BD">
              <w:rPr>
                <w:rFonts w:ascii="Calibri" w:hAnsi="Calibri" w:cs="Calibri"/>
              </w:rPr>
              <w:t>Listening Music</w:t>
            </w:r>
          </w:p>
          <w:p w14:paraId="20873069" w14:textId="77777777" w:rsidR="006210DE" w:rsidRPr="005C12BD" w:rsidRDefault="006210DE" w:rsidP="00005C5F">
            <w:pPr>
              <w:pStyle w:val="ProfileText"/>
              <w:numPr>
                <w:ilvl w:val="0"/>
                <w:numId w:val="4"/>
              </w:numPr>
              <w:rPr>
                <w:rFonts w:ascii="Calibri" w:hAnsi="Calibri" w:cs="Calibri"/>
              </w:rPr>
            </w:pPr>
            <w:r w:rsidRPr="005C12BD">
              <w:rPr>
                <w:rFonts w:ascii="Calibri" w:hAnsi="Calibri" w:cs="Calibri"/>
              </w:rPr>
              <w:t>Photo Editing</w:t>
            </w:r>
          </w:p>
          <w:p w14:paraId="4131F843" w14:textId="575F1339" w:rsidR="006210DE" w:rsidRPr="005C12BD" w:rsidRDefault="006210DE" w:rsidP="00005C5F">
            <w:pPr>
              <w:pStyle w:val="ProfileText"/>
              <w:numPr>
                <w:ilvl w:val="0"/>
                <w:numId w:val="4"/>
              </w:numPr>
              <w:spacing w:after="240"/>
              <w:rPr>
                <w:rFonts w:ascii="Calibri" w:hAnsi="Calibri" w:cs="Calibri"/>
              </w:rPr>
            </w:pPr>
            <w:r w:rsidRPr="005C12BD">
              <w:rPr>
                <w:rFonts w:ascii="Calibri" w:hAnsi="Calibri" w:cs="Calibri"/>
              </w:rPr>
              <w:t>Playing Chess</w:t>
            </w:r>
          </w:p>
          <w:p w14:paraId="08815457" w14:textId="68773B7C" w:rsidR="006210DE" w:rsidRPr="005C12BD" w:rsidRDefault="006210DE" w:rsidP="00E518A8">
            <w:pPr>
              <w:pStyle w:val="Heading2"/>
              <w:rPr>
                <w:rFonts w:ascii="Calibri" w:hAnsi="Calibri" w:cs="Calibri"/>
              </w:rPr>
            </w:pPr>
            <w:r w:rsidRPr="005C12BD">
              <w:rPr>
                <w:rFonts w:ascii="Calibri" w:hAnsi="Calibri" w:cs="Calibri"/>
              </w:rPr>
              <w:t>Skills</w:t>
            </w:r>
          </w:p>
          <w:p w14:paraId="648D3DDB" w14:textId="77777777" w:rsidR="006210DE" w:rsidRPr="005C12BD" w:rsidRDefault="006210DE" w:rsidP="00005C5F">
            <w:pPr>
              <w:pStyle w:val="ContactDetails"/>
              <w:numPr>
                <w:ilvl w:val="0"/>
                <w:numId w:val="5"/>
              </w:numPr>
              <w:spacing w:before="240"/>
              <w:rPr>
                <w:rFonts w:ascii="Calibri" w:hAnsi="Calibri" w:cs="Calibri"/>
              </w:rPr>
            </w:pPr>
            <w:r w:rsidRPr="005C12BD">
              <w:rPr>
                <w:rFonts w:ascii="Calibri" w:hAnsi="Calibri" w:cs="Calibri"/>
              </w:rPr>
              <w:t>Teamwork</w:t>
            </w:r>
          </w:p>
          <w:p w14:paraId="198AF9DD" w14:textId="77777777" w:rsidR="006210DE" w:rsidRPr="005C12BD" w:rsidRDefault="006210DE" w:rsidP="00005C5F">
            <w:pPr>
              <w:pStyle w:val="ContactDetails"/>
              <w:numPr>
                <w:ilvl w:val="0"/>
                <w:numId w:val="5"/>
              </w:numPr>
              <w:rPr>
                <w:rFonts w:ascii="Calibri" w:hAnsi="Calibri" w:cs="Calibri"/>
              </w:rPr>
            </w:pPr>
            <w:r w:rsidRPr="005C12BD">
              <w:rPr>
                <w:rFonts w:ascii="Calibri" w:hAnsi="Calibri" w:cs="Calibri"/>
              </w:rPr>
              <w:t>Time management</w:t>
            </w:r>
          </w:p>
          <w:p w14:paraId="03A05E11" w14:textId="77777777" w:rsidR="006210DE" w:rsidRPr="005C12BD" w:rsidRDefault="006210DE" w:rsidP="00005C5F">
            <w:pPr>
              <w:pStyle w:val="ContactDetails"/>
              <w:numPr>
                <w:ilvl w:val="0"/>
                <w:numId w:val="5"/>
              </w:numPr>
              <w:rPr>
                <w:rFonts w:ascii="Calibri" w:hAnsi="Calibri" w:cs="Calibri"/>
              </w:rPr>
            </w:pPr>
            <w:r w:rsidRPr="005C12BD">
              <w:rPr>
                <w:rFonts w:ascii="Calibri" w:hAnsi="Calibri" w:cs="Calibri"/>
              </w:rPr>
              <w:t>Problem solving</w:t>
            </w:r>
          </w:p>
          <w:p w14:paraId="3A45704B" w14:textId="77777777" w:rsidR="006210DE" w:rsidRPr="005C12BD" w:rsidRDefault="006210DE" w:rsidP="00005C5F">
            <w:pPr>
              <w:pStyle w:val="ContactDetails"/>
              <w:numPr>
                <w:ilvl w:val="0"/>
                <w:numId w:val="5"/>
              </w:numPr>
              <w:spacing w:after="240"/>
              <w:rPr>
                <w:rFonts w:ascii="Calibri" w:hAnsi="Calibri" w:cs="Calibri"/>
              </w:rPr>
            </w:pPr>
            <w:r w:rsidRPr="005C12BD">
              <w:rPr>
                <w:rFonts w:ascii="Calibri" w:hAnsi="Calibri" w:cs="Calibri"/>
              </w:rPr>
              <w:t xml:space="preserve">Fast Learner </w:t>
            </w:r>
          </w:p>
          <w:p w14:paraId="190CBC0B" w14:textId="1FBBF415" w:rsidR="006210DE" w:rsidRPr="005C12BD" w:rsidRDefault="006210DE" w:rsidP="006210DE">
            <w:pPr>
              <w:pStyle w:val="ContactDetails"/>
              <w:spacing w:before="240"/>
              <w:rPr>
                <w:rFonts w:ascii="Calibri" w:hAnsi="Calibri" w:cs="Calibri"/>
              </w:rPr>
            </w:pPr>
          </w:p>
        </w:tc>
        <w:tc>
          <w:tcPr>
            <w:tcW w:w="503" w:type="dxa"/>
            <w:shd w:val="clear" w:color="auto" w:fill="31521B" w:themeFill="accent2" w:themeFillShade="80"/>
          </w:tcPr>
          <w:p w14:paraId="1896C399" w14:textId="77777777" w:rsidR="006210DE" w:rsidRPr="005C12BD" w:rsidRDefault="006210DE" w:rsidP="004847CB">
            <w:pPr>
              <w:tabs>
                <w:tab w:val="left" w:pos="990"/>
              </w:tabs>
              <w:rPr>
                <w:rFonts w:ascii="Calibri" w:hAnsi="Calibri" w:cs="Calibri"/>
              </w:rPr>
            </w:pPr>
          </w:p>
        </w:tc>
        <w:tc>
          <w:tcPr>
            <w:tcW w:w="6603" w:type="dxa"/>
            <w:gridSpan w:val="2"/>
            <w:shd w:val="clear" w:color="auto" w:fill="31521B"/>
            <w:vAlign w:val="center"/>
          </w:tcPr>
          <w:p w14:paraId="6ADA70A3" w14:textId="68DE4E29" w:rsidR="006210DE" w:rsidRPr="005C12BD" w:rsidRDefault="006210DE" w:rsidP="004847CB">
            <w:pPr>
              <w:pStyle w:val="Heading1"/>
              <w:rPr>
                <w:rFonts w:ascii="Calibri" w:hAnsi="Calibri" w:cs="Calibri"/>
              </w:rPr>
            </w:pPr>
            <w:r w:rsidRPr="005C12BD">
              <w:rPr>
                <w:rFonts w:ascii="Calibri" w:hAnsi="Calibri" w:cs="Calibri"/>
              </w:rPr>
              <w:t>Projects</w:t>
            </w:r>
          </w:p>
        </w:tc>
      </w:tr>
      <w:tr w:rsidR="006210DE" w:rsidRPr="005C12BD" w14:paraId="5CD7785D" w14:textId="77777777" w:rsidTr="00E01995">
        <w:trPr>
          <w:trHeight w:val="4445"/>
        </w:trPr>
        <w:tc>
          <w:tcPr>
            <w:tcW w:w="4411" w:type="dxa"/>
            <w:vMerge/>
            <w:tcMar>
              <w:left w:w="360" w:type="dxa"/>
            </w:tcMar>
            <w:vAlign w:val="bottom"/>
          </w:tcPr>
          <w:p w14:paraId="3EF5F08D" w14:textId="2572BA26" w:rsidR="006210DE" w:rsidRPr="005C12BD" w:rsidRDefault="006210DE" w:rsidP="006210DE">
            <w:pPr>
              <w:pStyle w:val="ContactDetails"/>
              <w:spacing w:before="240"/>
              <w:rPr>
                <w:rFonts w:ascii="Calibri" w:hAnsi="Calibri" w:cs="Calibri"/>
              </w:rPr>
            </w:pPr>
          </w:p>
        </w:tc>
        <w:tc>
          <w:tcPr>
            <w:tcW w:w="534" w:type="dxa"/>
            <w:gridSpan w:val="2"/>
            <w:tcMar>
              <w:left w:w="0" w:type="dxa"/>
              <w:right w:w="0" w:type="dxa"/>
            </w:tcMar>
          </w:tcPr>
          <w:p w14:paraId="384E2EDF" w14:textId="77777777" w:rsidR="006210DE" w:rsidRPr="005C12BD" w:rsidRDefault="006210DE" w:rsidP="00E518A8">
            <w:pPr>
              <w:tabs>
                <w:tab w:val="left" w:pos="990"/>
              </w:tabs>
              <w:rPr>
                <w:rFonts w:ascii="Calibri" w:hAnsi="Calibri" w:cs="Calibri"/>
              </w:rPr>
            </w:pPr>
            <w:r w:rsidRPr="005C12BD">
              <w:rPr>
                <w:rFonts w:ascii="Calibri" w:hAnsi="Calibri" w:cs="Calibri"/>
                <w:noProof/>
              </w:rPr>
              <mc:AlternateContent>
                <mc:Choice Requires="wps">
                  <w:drawing>
                    <wp:inline distT="0" distB="0" distL="0" distR="0" wp14:anchorId="0E45D08F" wp14:editId="275EC56F">
                      <wp:extent cx="227812" cy="311173"/>
                      <wp:effectExtent l="0" t="3810" r="0" b="0"/>
                      <wp:docPr id="2"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BD32FF" w14:textId="77777777" w:rsidR="006210DE" w:rsidRPr="00AF4EA4" w:rsidRDefault="006210DE" w:rsidP="00581224">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E45D08F" id="_x0000_s1029"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96JjA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14:paraId="40BD32FF" w14:textId="77777777" w:rsidR="006210DE" w:rsidRPr="00AF4EA4" w:rsidRDefault="006210DE" w:rsidP="00581224">
                            <w:pPr>
                              <w:jc w:val="center"/>
                              <w:rPr>
                                <w:color w:val="455F51" w:themeColor="text2"/>
                              </w:rPr>
                            </w:pPr>
                          </w:p>
                        </w:txbxContent>
                      </v:textbox>
                      <w10:anchorlock/>
                    </v:shape>
                  </w:pict>
                </mc:Fallback>
              </mc:AlternateContent>
            </w:r>
          </w:p>
          <w:p w14:paraId="12717C4F" w14:textId="6B3A57FB" w:rsidR="006210DE" w:rsidRPr="005C12BD" w:rsidRDefault="006210DE" w:rsidP="00E518A8">
            <w:pPr>
              <w:rPr>
                <w:rFonts w:ascii="Calibri" w:hAnsi="Calibri" w:cs="Calibri"/>
                <w:b/>
              </w:rPr>
            </w:pPr>
          </w:p>
          <w:p w14:paraId="5B5B47FD" w14:textId="0B5F78A6" w:rsidR="006210DE" w:rsidRPr="005C12BD" w:rsidRDefault="006210DE" w:rsidP="00E518A8">
            <w:pPr>
              <w:rPr>
                <w:rFonts w:ascii="Calibri" w:hAnsi="Calibri" w:cs="Calibri"/>
              </w:rPr>
            </w:pPr>
          </w:p>
        </w:tc>
        <w:tc>
          <w:tcPr>
            <w:tcW w:w="6572" w:type="dxa"/>
          </w:tcPr>
          <w:p w14:paraId="2347058C" w14:textId="77777777" w:rsidR="006210DE" w:rsidRPr="001239E7" w:rsidRDefault="006210DE" w:rsidP="001239E7">
            <w:pPr>
              <w:spacing w:before="240"/>
              <w:rPr>
                <w:rFonts w:ascii="Calibri" w:hAnsi="Calibri" w:cs="Calibri"/>
                <w:b/>
                <w:sz w:val="28"/>
                <w:szCs w:val="32"/>
              </w:rPr>
            </w:pPr>
            <w:r w:rsidRPr="001239E7">
              <w:rPr>
                <w:rFonts w:ascii="Calibri" w:hAnsi="Calibri" w:cs="Calibri"/>
                <w:b/>
                <w:sz w:val="28"/>
                <w:szCs w:val="32"/>
              </w:rPr>
              <w:t>MEAN Portfolio</w:t>
            </w:r>
          </w:p>
          <w:p w14:paraId="76AC7FB5" w14:textId="77777777" w:rsidR="006210DE" w:rsidRPr="001239E7" w:rsidRDefault="006210DE" w:rsidP="00E518A8">
            <w:pPr>
              <w:pStyle w:val="Date"/>
              <w:rPr>
                <w:rFonts w:ascii="Calibri" w:hAnsi="Calibri" w:cs="Calibri"/>
                <w:b/>
                <w:sz w:val="28"/>
                <w:szCs w:val="32"/>
              </w:rPr>
            </w:pPr>
            <w:r w:rsidRPr="001239E7">
              <w:rPr>
                <w:rFonts w:ascii="Calibri" w:hAnsi="Calibri" w:cs="Calibri"/>
                <w:b/>
                <w:sz w:val="28"/>
                <w:szCs w:val="32"/>
              </w:rPr>
              <w:t>www.asquare.gq</w:t>
            </w:r>
          </w:p>
          <w:p w14:paraId="52AC3744" w14:textId="77777777" w:rsidR="006210DE" w:rsidRPr="001239E7" w:rsidRDefault="006210DE" w:rsidP="00E518A8">
            <w:pPr>
              <w:rPr>
                <w:rFonts w:ascii="Calibri" w:hAnsi="Calibri" w:cs="Calibri"/>
                <w:sz w:val="24"/>
                <w:szCs w:val="28"/>
              </w:rPr>
            </w:pPr>
            <w:r w:rsidRPr="001239E7">
              <w:rPr>
                <w:rFonts w:ascii="Calibri" w:hAnsi="Calibri" w:cs="Calibri"/>
                <w:sz w:val="24"/>
                <w:szCs w:val="28"/>
              </w:rPr>
              <w:t>This project is based on very dynamic framework developed by google and named as ANGULAR. It implements angular lazy loading, angular routes, services, pipes and directives etc. It is integrated with rest APIs and 3rd party frameworks like bootstrap, AOS, Owl-Carousel etc.</w:t>
            </w:r>
          </w:p>
          <w:p w14:paraId="33D116ED" w14:textId="77777777" w:rsidR="006210DE" w:rsidRPr="005C12BD" w:rsidRDefault="006210DE" w:rsidP="00E518A8">
            <w:pPr>
              <w:rPr>
                <w:rFonts w:ascii="Calibri" w:hAnsi="Calibri" w:cs="Calibri"/>
              </w:rPr>
            </w:pPr>
          </w:p>
          <w:p w14:paraId="77695929" w14:textId="77777777" w:rsidR="006210DE" w:rsidRPr="001239E7" w:rsidRDefault="006210DE" w:rsidP="00E518A8">
            <w:pPr>
              <w:pStyle w:val="Date"/>
              <w:rPr>
                <w:rFonts w:ascii="Calibri" w:hAnsi="Calibri" w:cs="Calibri"/>
                <w:b/>
                <w:sz w:val="28"/>
                <w:szCs w:val="32"/>
              </w:rPr>
            </w:pPr>
            <w:r w:rsidRPr="001239E7">
              <w:rPr>
                <w:rFonts w:ascii="Calibri" w:hAnsi="Calibri" w:cs="Calibri"/>
                <w:b/>
                <w:sz w:val="28"/>
                <w:szCs w:val="32"/>
              </w:rPr>
              <w:t>Marble Photography</w:t>
            </w:r>
          </w:p>
          <w:p w14:paraId="1F8E7CA6" w14:textId="77777777" w:rsidR="006210DE" w:rsidRPr="001239E7" w:rsidRDefault="006210DE" w:rsidP="00E518A8">
            <w:pPr>
              <w:pStyle w:val="Date"/>
              <w:rPr>
                <w:rFonts w:ascii="Calibri" w:hAnsi="Calibri" w:cs="Calibri"/>
                <w:b/>
                <w:sz w:val="28"/>
                <w:szCs w:val="32"/>
              </w:rPr>
            </w:pPr>
            <w:r w:rsidRPr="001239E7">
              <w:rPr>
                <w:rFonts w:ascii="Calibri" w:hAnsi="Calibri" w:cs="Calibri"/>
                <w:b/>
                <w:sz w:val="28"/>
                <w:szCs w:val="32"/>
              </w:rPr>
              <w:t>www.myphotography.gq</w:t>
            </w:r>
          </w:p>
          <w:p w14:paraId="38509E6F" w14:textId="77777777" w:rsidR="006210DE" w:rsidRPr="001239E7" w:rsidRDefault="006210DE" w:rsidP="00E518A8">
            <w:pPr>
              <w:pStyle w:val="Date"/>
              <w:rPr>
                <w:rFonts w:ascii="Calibri" w:hAnsi="Calibri" w:cs="Calibri"/>
                <w:sz w:val="24"/>
                <w:szCs w:val="28"/>
              </w:rPr>
            </w:pPr>
            <w:r w:rsidRPr="001239E7">
              <w:rPr>
                <w:rFonts w:ascii="Calibri" w:hAnsi="Calibri" w:cs="Calibri"/>
                <w:sz w:val="24"/>
                <w:szCs w:val="28"/>
              </w:rPr>
              <w:t>MARBLE is based on MEAN Full stack platform. It has a rich functionality like user can sign up/sign in. User can upload image and view images uploaded by another users. There is privacy section to post image as public and private. User can like, tag, delete, edit, filter and categorize. Apart from these there is JWT based authentication.</w:t>
            </w:r>
          </w:p>
          <w:p w14:paraId="7B99F84C" w14:textId="043D3C93" w:rsidR="006210DE" w:rsidRPr="005C12BD" w:rsidRDefault="006210DE" w:rsidP="00E518A8">
            <w:pPr>
              <w:rPr>
                <w:rFonts w:ascii="Calibri" w:hAnsi="Calibri" w:cs="Calibri"/>
              </w:rPr>
            </w:pPr>
          </w:p>
        </w:tc>
      </w:tr>
      <w:tr w:rsidR="006210DE" w:rsidRPr="005C12BD" w14:paraId="071F71FA" w14:textId="77777777" w:rsidTr="00E01995">
        <w:trPr>
          <w:trHeight w:val="1187"/>
        </w:trPr>
        <w:tc>
          <w:tcPr>
            <w:tcW w:w="4411" w:type="dxa"/>
            <w:vMerge w:val="restart"/>
            <w:tcMar>
              <w:left w:w="360" w:type="dxa"/>
            </w:tcMar>
            <w:vAlign w:val="bottom"/>
          </w:tcPr>
          <w:p w14:paraId="75AF1060" w14:textId="77777777" w:rsidR="006210DE" w:rsidRPr="005C12BD" w:rsidRDefault="006210DE" w:rsidP="006210DE">
            <w:pPr>
              <w:pStyle w:val="Heading2"/>
              <w:rPr>
                <w:rFonts w:ascii="Calibri" w:hAnsi="Calibri" w:cs="Calibri"/>
              </w:rPr>
            </w:pPr>
            <w:r w:rsidRPr="005C12BD">
              <w:rPr>
                <w:rFonts w:ascii="Calibri" w:hAnsi="Calibri" w:cs="Calibri"/>
              </w:rPr>
              <w:t>Tools</w:t>
            </w:r>
          </w:p>
          <w:p w14:paraId="58143819" w14:textId="74EA6ABE" w:rsidR="006210DE" w:rsidRPr="005C12BD" w:rsidRDefault="006210DE" w:rsidP="006210DE">
            <w:pPr>
              <w:pStyle w:val="ContactDetails"/>
              <w:spacing w:before="240"/>
              <w:rPr>
                <w:rFonts w:ascii="Calibri" w:hAnsi="Calibri" w:cs="Calibri"/>
              </w:rPr>
            </w:pPr>
            <w:r w:rsidRPr="005C12BD">
              <w:rPr>
                <w:rFonts w:ascii="Calibri" w:hAnsi="Calibri" w:cs="Calibri"/>
              </w:rPr>
              <w:t xml:space="preserve">Git, </w:t>
            </w:r>
            <w:r w:rsidRPr="005C12BD">
              <w:rPr>
                <w:rFonts w:ascii="Calibri" w:hAnsi="Calibri" w:cs="Calibri"/>
              </w:rPr>
              <w:t>NVDA,</w:t>
            </w:r>
            <w:r w:rsidRPr="005C12BD">
              <w:rPr>
                <w:rFonts w:ascii="Calibri" w:hAnsi="Calibri" w:cs="Calibri"/>
              </w:rPr>
              <w:t xml:space="preserve"> Bitbucket, Jira, Confluence, Rally, Eclipse, VSC, IntelliJ-IDEA</w:t>
            </w:r>
            <w:r w:rsidRPr="005C12BD">
              <w:rPr>
                <w:rFonts w:ascii="Calibri" w:hAnsi="Calibri" w:cs="Calibri"/>
              </w:rPr>
              <w:t xml:space="preserve"> et</w:t>
            </w:r>
            <w:r w:rsidR="00BD1FED">
              <w:rPr>
                <w:rFonts w:ascii="Calibri" w:hAnsi="Calibri" w:cs="Calibri"/>
              </w:rPr>
              <w:t>c</w:t>
            </w:r>
            <w:r w:rsidRPr="005C12BD">
              <w:rPr>
                <w:rFonts w:ascii="Calibri" w:hAnsi="Calibri" w:cs="Calibri"/>
              </w:rPr>
              <w:t>.</w:t>
            </w:r>
          </w:p>
          <w:p w14:paraId="1B0DA6AD" w14:textId="77777777" w:rsidR="006210DE" w:rsidRPr="005C12BD" w:rsidRDefault="006210DE" w:rsidP="00E518A8">
            <w:pPr>
              <w:pStyle w:val="Title"/>
              <w:rPr>
                <w:rFonts w:ascii="Calibri" w:hAnsi="Calibri" w:cs="Calibri"/>
                <w:sz w:val="22"/>
                <w:szCs w:val="18"/>
              </w:rPr>
            </w:pPr>
          </w:p>
        </w:tc>
        <w:tc>
          <w:tcPr>
            <w:tcW w:w="534" w:type="dxa"/>
            <w:gridSpan w:val="2"/>
            <w:shd w:val="clear" w:color="auto" w:fill="31521B"/>
            <w:tcMar>
              <w:left w:w="0" w:type="dxa"/>
              <w:right w:w="0" w:type="dxa"/>
            </w:tcMar>
          </w:tcPr>
          <w:p w14:paraId="75BFE840" w14:textId="77777777" w:rsidR="006210DE" w:rsidRPr="005C12BD" w:rsidRDefault="006210DE" w:rsidP="00E518A8">
            <w:pPr>
              <w:tabs>
                <w:tab w:val="left" w:pos="990"/>
              </w:tabs>
              <w:rPr>
                <w:rFonts w:ascii="Calibri" w:hAnsi="Calibri" w:cs="Calibri"/>
              </w:rPr>
            </w:pPr>
          </w:p>
        </w:tc>
        <w:tc>
          <w:tcPr>
            <w:tcW w:w="6572" w:type="dxa"/>
            <w:shd w:val="clear" w:color="auto" w:fill="31521B"/>
            <w:vAlign w:val="center"/>
          </w:tcPr>
          <w:p w14:paraId="5E3DE24C" w14:textId="0B261CB6" w:rsidR="006210DE" w:rsidRPr="005C12BD" w:rsidRDefault="006210DE" w:rsidP="00E518A8">
            <w:pPr>
              <w:pStyle w:val="Heading1"/>
              <w:rPr>
                <w:rFonts w:ascii="Calibri" w:hAnsi="Calibri" w:cs="Calibri"/>
              </w:rPr>
            </w:pPr>
            <w:r w:rsidRPr="005C12BD">
              <w:rPr>
                <w:rFonts w:ascii="Calibri" w:hAnsi="Calibri" w:cs="Calibri"/>
              </w:rPr>
              <w:t>Courses</w:t>
            </w:r>
          </w:p>
        </w:tc>
      </w:tr>
      <w:tr w:rsidR="006210DE" w:rsidRPr="005C12BD" w14:paraId="18997D0A" w14:textId="77777777" w:rsidTr="00E01995">
        <w:trPr>
          <w:trHeight w:val="2510"/>
        </w:trPr>
        <w:tc>
          <w:tcPr>
            <w:tcW w:w="4411" w:type="dxa"/>
            <w:vMerge/>
            <w:tcMar>
              <w:left w:w="360" w:type="dxa"/>
            </w:tcMar>
            <w:vAlign w:val="bottom"/>
          </w:tcPr>
          <w:p w14:paraId="50DA0AC8" w14:textId="77777777" w:rsidR="006210DE" w:rsidRPr="005C12BD" w:rsidRDefault="006210DE" w:rsidP="00E518A8">
            <w:pPr>
              <w:pStyle w:val="Title"/>
              <w:rPr>
                <w:rFonts w:ascii="Calibri" w:hAnsi="Calibri" w:cs="Calibri"/>
              </w:rPr>
            </w:pPr>
          </w:p>
        </w:tc>
        <w:tc>
          <w:tcPr>
            <w:tcW w:w="534" w:type="dxa"/>
            <w:gridSpan w:val="2"/>
            <w:shd w:val="clear" w:color="auto" w:fill="auto"/>
            <w:tcMar>
              <w:left w:w="0" w:type="dxa"/>
              <w:right w:w="0" w:type="dxa"/>
            </w:tcMar>
          </w:tcPr>
          <w:p w14:paraId="144F23C8" w14:textId="77777777" w:rsidR="006210DE" w:rsidRPr="005C12BD" w:rsidRDefault="006210DE" w:rsidP="00916F1C">
            <w:pPr>
              <w:tabs>
                <w:tab w:val="left" w:pos="990"/>
              </w:tabs>
              <w:rPr>
                <w:rFonts w:ascii="Calibri" w:hAnsi="Calibri" w:cs="Calibri"/>
              </w:rPr>
            </w:pPr>
            <w:r w:rsidRPr="005C12BD">
              <w:rPr>
                <w:rFonts w:ascii="Calibri" w:hAnsi="Calibri" w:cs="Calibri"/>
                <w:noProof/>
              </w:rPr>
              <mc:AlternateContent>
                <mc:Choice Requires="wps">
                  <w:drawing>
                    <wp:inline distT="0" distB="0" distL="0" distR="0" wp14:anchorId="4D3EA810" wp14:editId="77C25177">
                      <wp:extent cx="227812" cy="311173"/>
                      <wp:effectExtent l="0" t="3810" r="0" b="0"/>
                      <wp:docPr id="10"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AF2C9C" w14:textId="77777777" w:rsidR="006210DE" w:rsidRPr="00AF4EA4" w:rsidRDefault="006210DE" w:rsidP="00916F1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D3EA810" id="_x0000_s1030"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14:paraId="0DAF2C9C" w14:textId="77777777" w:rsidR="006210DE" w:rsidRPr="00AF4EA4" w:rsidRDefault="006210DE" w:rsidP="00916F1C">
                            <w:pPr>
                              <w:jc w:val="center"/>
                              <w:rPr>
                                <w:color w:val="455F51" w:themeColor="text2"/>
                              </w:rPr>
                            </w:pPr>
                          </w:p>
                        </w:txbxContent>
                      </v:textbox>
                      <w10:anchorlock/>
                    </v:shape>
                  </w:pict>
                </mc:Fallback>
              </mc:AlternateContent>
            </w:r>
          </w:p>
          <w:p w14:paraId="3B1C7198" w14:textId="77777777" w:rsidR="006210DE" w:rsidRPr="005C12BD" w:rsidRDefault="006210DE" w:rsidP="00916F1C">
            <w:pPr>
              <w:rPr>
                <w:rFonts w:ascii="Calibri" w:hAnsi="Calibri" w:cs="Calibri"/>
                <w:b/>
              </w:rPr>
            </w:pPr>
          </w:p>
          <w:p w14:paraId="57DC8C2C" w14:textId="77777777" w:rsidR="006210DE" w:rsidRPr="005C12BD" w:rsidRDefault="006210DE" w:rsidP="00E518A8">
            <w:pPr>
              <w:tabs>
                <w:tab w:val="left" w:pos="990"/>
              </w:tabs>
              <w:rPr>
                <w:rFonts w:ascii="Calibri" w:hAnsi="Calibri" w:cs="Calibri"/>
              </w:rPr>
            </w:pPr>
          </w:p>
        </w:tc>
        <w:tc>
          <w:tcPr>
            <w:tcW w:w="6572" w:type="dxa"/>
            <w:shd w:val="clear" w:color="auto" w:fill="auto"/>
            <w:vAlign w:val="center"/>
          </w:tcPr>
          <w:p w14:paraId="5FCAB329" w14:textId="77777777" w:rsidR="006A5BBD" w:rsidRPr="005C12BD" w:rsidRDefault="006A5BBD" w:rsidP="00916F1C">
            <w:pPr>
              <w:rPr>
                <w:rFonts w:ascii="Calibri" w:hAnsi="Calibri" w:cs="Calibri"/>
                <w:b/>
              </w:rPr>
            </w:pPr>
          </w:p>
          <w:p w14:paraId="53BC7E36" w14:textId="47E60E98" w:rsidR="006210DE" w:rsidRPr="001239E7" w:rsidRDefault="006210DE" w:rsidP="00916F1C">
            <w:pPr>
              <w:rPr>
                <w:rFonts w:ascii="Calibri" w:hAnsi="Calibri" w:cs="Calibri"/>
                <w:b/>
                <w:sz w:val="28"/>
                <w:szCs w:val="32"/>
              </w:rPr>
            </w:pPr>
            <w:r w:rsidRPr="001239E7">
              <w:rPr>
                <w:rFonts w:ascii="Calibri" w:hAnsi="Calibri" w:cs="Calibri"/>
                <w:b/>
                <w:sz w:val="28"/>
                <w:szCs w:val="32"/>
              </w:rPr>
              <w:t>Java Framework</w:t>
            </w:r>
          </w:p>
          <w:p w14:paraId="0142C552" w14:textId="77777777" w:rsidR="006210DE" w:rsidRPr="001239E7" w:rsidRDefault="006210DE" w:rsidP="00916F1C">
            <w:pPr>
              <w:rPr>
                <w:rFonts w:ascii="Calibri" w:hAnsi="Calibri" w:cs="Calibri"/>
                <w:b/>
                <w:sz w:val="28"/>
                <w:szCs w:val="32"/>
              </w:rPr>
            </w:pPr>
            <w:r w:rsidRPr="001239E7">
              <w:rPr>
                <w:rFonts w:ascii="Calibri" w:hAnsi="Calibri" w:cs="Calibri"/>
                <w:b/>
                <w:sz w:val="28"/>
                <w:szCs w:val="32"/>
              </w:rPr>
              <w:t>HCL Training &amp; Staffing Services</w:t>
            </w:r>
          </w:p>
          <w:p w14:paraId="79989D3F" w14:textId="77777777" w:rsidR="006210DE" w:rsidRPr="001239E7" w:rsidRDefault="006210DE" w:rsidP="00916F1C">
            <w:pPr>
              <w:rPr>
                <w:rFonts w:ascii="Calibri" w:hAnsi="Calibri" w:cs="Calibri"/>
                <w:sz w:val="24"/>
                <w:szCs w:val="28"/>
              </w:rPr>
            </w:pPr>
            <w:r w:rsidRPr="001239E7">
              <w:rPr>
                <w:rFonts w:ascii="Calibri" w:hAnsi="Calibri" w:cs="Calibri"/>
                <w:sz w:val="24"/>
                <w:szCs w:val="28"/>
              </w:rPr>
              <w:t>Learned JAVA (version 8) and its framework. Some server-side technologies like JSP &amp; Servlet. For database operations hands on experience on Oracle XE 11, Hibernate and JDBC. Apart from that learns basic of JavaScript which is consider as one of the most powerful client-side scripting language.</w:t>
            </w:r>
          </w:p>
          <w:p w14:paraId="42FA54F1" w14:textId="77777777" w:rsidR="006210DE" w:rsidRPr="005C12BD" w:rsidRDefault="006210DE" w:rsidP="00E518A8">
            <w:pPr>
              <w:pStyle w:val="Heading1"/>
              <w:rPr>
                <w:rFonts w:ascii="Calibri" w:hAnsi="Calibri" w:cs="Calibri"/>
              </w:rPr>
            </w:pPr>
          </w:p>
        </w:tc>
      </w:tr>
    </w:tbl>
    <w:p w14:paraId="7B5B4AB6" w14:textId="77777777" w:rsidR="00153B84" w:rsidRPr="005C12BD" w:rsidRDefault="00153B84" w:rsidP="001239E7">
      <w:pPr>
        <w:rPr>
          <w:rFonts w:ascii="Calibri" w:hAnsi="Calibri" w:cs="Calibri"/>
        </w:rPr>
      </w:pPr>
    </w:p>
    <w:sectPr w:rsidR="00153B84" w:rsidRPr="005C12BD" w:rsidSect="00F56513">
      <w:headerReference w:type="default" r:id="rId14"/>
      <w:pgSz w:w="12240" w:h="15840"/>
      <w:pgMar w:top="360" w:right="360" w:bottom="360" w:left="360" w:header="288"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A0B1FB" w14:textId="77777777" w:rsidR="0096541C" w:rsidRDefault="0096541C" w:rsidP="00C51CF5">
      <w:r>
        <w:separator/>
      </w:r>
    </w:p>
  </w:endnote>
  <w:endnote w:type="continuationSeparator" w:id="0">
    <w:p w14:paraId="5B949AFB" w14:textId="77777777" w:rsidR="0096541C" w:rsidRDefault="0096541C" w:rsidP="00C51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1518AF" w14:textId="77777777" w:rsidR="0096541C" w:rsidRDefault="0096541C" w:rsidP="00C51CF5">
      <w:r>
        <w:separator/>
      </w:r>
    </w:p>
  </w:footnote>
  <w:footnote w:type="continuationSeparator" w:id="0">
    <w:p w14:paraId="6D0D7C60" w14:textId="77777777" w:rsidR="0096541C" w:rsidRDefault="0096541C" w:rsidP="00C51C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18B52" w14:textId="77777777" w:rsidR="00C51CF5" w:rsidRDefault="00F56513">
    <w:pPr>
      <w:pStyle w:val="Header"/>
    </w:pPr>
    <w:r>
      <w:rPr>
        <w:noProof/>
      </w:rPr>
      <mc:AlternateContent>
        <mc:Choice Requires="wps">
          <w:drawing>
            <wp:anchor distT="0" distB="0" distL="114300" distR="114300" simplePos="0" relativeHeight="251659264" behindDoc="1" locked="0" layoutInCell="1" allowOverlap="1" wp14:anchorId="4A3BBA86" wp14:editId="706F7A39">
              <wp:simplePos x="0" y="0"/>
              <wp:positionH relativeFrom="page">
                <wp:posOffset>228600</wp:posOffset>
              </wp:positionH>
              <wp:positionV relativeFrom="page">
                <wp:align>center</wp:align>
              </wp:positionV>
              <wp:extent cx="3005070" cy="9467090"/>
              <wp:effectExtent l="0" t="0" r="0" b="3175"/>
              <wp:wrapNone/>
              <wp:docPr id="4" name="Manual Input 4"/>
              <wp:cNvGraphicFramePr/>
              <a:graphic xmlns:a="http://schemas.openxmlformats.org/drawingml/2006/main">
                <a:graphicData uri="http://schemas.microsoft.com/office/word/2010/wordprocessingShape">
                  <wps:wsp>
                    <wps:cNvSpPr/>
                    <wps:spPr>
                      <a:xfrm>
                        <a:off x="0" y="0"/>
                        <a:ext cx="3005070" cy="9467090"/>
                      </a:xfrm>
                      <a:prstGeom prst="flowChartManualInput">
                        <a:avLst/>
                      </a:prstGeom>
                      <a:solidFill>
                        <a:schemeClr val="accent1">
                          <a:lumMod val="20000"/>
                          <a:lumOff val="80000"/>
                        </a:schemeClr>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40500</wp14:pctWidth>
              </wp14:sizeRelH>
              <wp14:sizeRelV relativeFrom="page">
                <wp14:pctHeight>94100</wp14:pctHeight>
              </wp14:sizeRelV>
            </wp:anchor>
          </w:drawing>
        </mc:Choice>
        <mc:Fallback>
          <w:pict>
            <v:shapetype w14:anchorId="18662C5B" id="_x0000_t118" coordsize="21600,21600" o:spt="118" path="m,4292l21600,r,21600l,21600xe">
              <v:stroke joinstyle="miter"/>
              <v:path gradientshapeok="t" o:connecttype="custom" o:connectlocs="10800,2146;0,10800;10800,21600;21600,10800" textboxrect="0,4291,21600,21600"/>
            </v:shapetype>
            <v:shape id="Manual Input 4" o:spid="_x0000_s1026" type="#_x0000_t118" style="position:absolute;margin-left:18pt;margin-top:0;width:236.6pt;height:745.45pt;z-index:-251657216;visibility:visible;mso-wrap-style:square;mso-width-percent:405;mso-height-percent:941;mso-wrap-distance-left:9pt;mso-wrap-distance-top:0;mso-wrap-distance-right:9pt;mso-wrap-distance-bottom:0;mso-position-horizontal:absolute;mso-position-horizontal-relative:page;mso-position-vertical:center;mso-position-vertical-relative:page;mso-width-percent:405;mso-height-percent:941;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" fillcolor="#eaf4d7 [660]" stroked="f"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4AC02A6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17321CF9"/>
    <w:multiLevelType w:val="hybridMultilevel"/>
    <w:tmpl w:val="5EFE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D4187E"/>
    <w:multiLevelType w:val="hybridMultilevel"/>
    <w:tmpl w:val="A82E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247B32"/>
    <w:multiLevelType w:val="hybridMultilevel"/>
    <w:tmpl w:val="0EBA4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312C2F"/>
    <w:multiLevelType w:val="hybridMultilevel"/>
    <w:tmpl w:val="98D6D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653658"/>
    <w:multiLevelType w:val="hybridMultilevel"/>
    <w:tmpl w:val="14D6D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8F9"/>
    <w:rsid w:val="00005C5F"/>
    <w:rsid w:val="000521EF"/>
    <w:rsid w:val="000A545F"/>
    <w:rsid w:val="000F3BEA"/>
    <w:rsid w:val="0010314C"/>
    <w:rsid w:val="001239E7"/>
    <w:rsid w:val="00153B84"/>
    <w:rsid w:val="00196AAB"/>
    <w:rsid w:val="001A4D1A"/>
    <w:rsid w:val="001B0B3D"/>
    <w:rsid w:val="003B0DB8"/>
    <w:rsid w:val="00431999"/>
    <w:rsid w:val="00443E2D"/>
    <w:rsid w:val="00572086"/>
    <w:rsid w:val="00581224"/>
    <w:rsid w:val="00597871"/>
    <w:rsid w:val="005A256F"/>
    <w:rsid w:val="005C12BD"/>
    <w:rsid w:val="005D47DE"/>
    <w:rsid w:val="005F364E"/>
    <w:rsid w:val="006210DE"/>
    <w:rsid w:val="0062123A"/>
    <w:rsid w:val="00635EF0"/>
    <w:rsid w:val="00646E75"/>
    <w:rsid w:val="00663587"/>
    <w:rsid w:val="006A5BBD"/>
    <w:rsid w:val="006D409C"/>
    <w:rsid w:val="00776643"/>
    <w:rsid w:val="00796BCE"/>
    <w:rsid w:val="00797579"/>
    <w:rsid w:val="007B0611"/>
    <w:rsid w:val="007D0F5B"/>
    <w:rsid w:val="007D238B"/>
    <w:rsid w:val="0085372B"/>
    <w:rsid w:val="00882E29"/>
    <w:rsid w:val="008C4C4D"/>
    <w:rsid w:val="008F290E"/>
    <w:rsid w:val="00916F1C"/>
    <w:rsid w:val="00942045"/>
    <w:rsid w:val="00964B9F"/>
    <w:rsid w:val="0096541C"/>
    <w:rsid w:val="009F215D"/>
    <w:rsid w:val="00A73BCA"/>
    <w:rsid w:val="00A7513D"/>
    <w:rsid w:val="00A75FCE"/>
    <w:rsid w:val="00AA64A9"/>
    <w:rsid w:val="00AC5509"/>
    <w:rsid w:val="00AF4EA4"/>
    <w:rsid w:val="00B0669D"/>
    <w:rsid w:val="00B90CEF"/>
    <w:rsid w:val="00B95D4D"/>
    <w:rsid w:val="00BC60DC"/>
    <w:rsid w:val="00BD1FED"/>
    <w:rsid w:val="00C51CF5"/>
    <w:rsid w:val="00C93D20"/>
    <w:rsid w:val="00CA407F"/>
    <w:rsid w:val="00D00A30"/>
    <w:rsid w:val="00D8438A"/>
    <w:rsid w:val="00DC3F7E"/>
    <w:rsid w:val="00DC71AE"/>
    <w:rsid w:val="00E01995"/>
    <w:rsid w:val="00E518A8"/>
    <w:rsid w:val="00E55D74"/>
    <w:rsid w:val="00E628F9"/>
    <w:rsid w:val="00E774C3"/>
    <w:rsid w:val="00E8541C"/>
    <w:rsid w:val="00F56513"/>
    <w:rsid w:val="00FC5CD1"/>
    <w:rsid w:val="00FD27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B0FB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572086"/>
    <w:pPr>
      <w:ind w:right="360"/>
    </w:pPr>
    <w:rPr>
      <w:sz w:val="22"/>
    </w:rPr>
  </w:style>
  <w:style w:type="paragraph" w:styleId="Heading1">
    <w:name w:val="heading 1"/>
    <w:basedOn w:val="Normal"/>
    <w:next w:val="Normal"/>
    <w:link w:val="Heading1Char"/>
    <w:uiPriority w:val="9"/>
    <w:qFormat/>
    <w:rsid w:val="00AC5509"/>
    <w:pPr>
      <w:keepNext/>
      <w:keepLines/>
      <w:outlineLvl w:val="0"/>
    </w:pPr>
    <w:rPr>
      <w:rFonts w:asciiTheme="majorHAnsi" w:eastAsiaTheme="majorEastAsia" w:hAnsiTheme="majorHAnsi" w:cstheme="majorBidi"/>
      <w:caps/>
      <w:color w:val="FFFFFF" w:themeColor="background1"/>
      <w:sz w:val="48"/>
      <w:szCs w:val="32"/>
    </w:rPr>
  </w:style>
  <w:style w:type="paragraph" w:styleId="Heading2">
    <w:name w:val="heading 2"/>
    <w:basedOn w:val="Normal"/>
    <w:next w:val="Normal"/>
    <w:link w:val="Heading2Char"/>
    <w:uiPriority w:val="9"/>
    <w:qFormat/>
    <w:rsid w:val="00443E2D"/>
    <w:pPr>
      <w:keepNext/>
      <w:keepLines/>
      <w:pBdr>
        <w:bottom w:val="single" w:sz="8" w:space="1" w:color="99CB38" w:themeColor="accent1"/>
      </w:pBdr>
      <w:spacing w:before="200" w:line="276" w:lineRule="auto"/>
      <w:outlineLvl w:val="1"/>
    </w:pPr>
    <w:rPr>
      <w:rFonts w:asciiTheme="majorHAnsi" w:eastAsiaTheme="majorEastAsia" w:hAnsiTheme="majorHAnsi" w:cstheme="majorBidi"/>
      <w:b/>
      <w:bCs/>
      <w:caps/>
      <w:sz w:val="26"/>
      <w:szCs w:val="26"/>
    </w:rPr>
  </w:style>
  <w:style w:type="paragraph" w:styleId="Heading3">
    <w:name w:val="heading 3"/>
    <w:basedOn w:val="Normal"/>
    <w:next w:val="Normal"/>
    <w:link w:val="Heading3Char"/>
    <w:uiPriority w:val="9"/>
    <w:semiHidden/>
    <w:qFormat/>
    <w:rsid w:val="00C51CF5"/>
    <w:pPr>
      <w:keepNext/>
      <w:keepLines/>
      <w:spacing w:before="40"/>
      <w:outlineLvl w:val="2"/>
    </w:pPr>
    <w:rPr>
      <w:rFonts w:asciiTheme="majorHAnsi" w:eastAsiaTheme="majorEastAsia" w:hAnsiTheme="majorHAnsi" w:cstheme="majorBidi"/>
      <w:color w:val="4C661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3E2D"/>
    <w:rPr>
      <w:rFonts w:asciiTheme="majorHAnsi" w:eastAsiaTheme="majorEastAsia" w:hAnsiTheme="majorHAnsi" w:cstheme="majorBidi"/>
      <w:b/>
      <w:bCs/>
      <w:caps/>
      <w:sz w:val="26"/>
      <w:szCs w:val="26"/>
    </w:rPr>
  </w:style>
  <w:style w:type="paragraph" w:styleId="Title">
    <w:name w:val="Title"/>
    <w:basedOn w:val="Normal"/>
    <w:next w:val="Normal"/>
    <w:link w:val="TitleChar"/>
    <w:uiPriority w:val="10"/>
    <w:qFormat/>
    <w:rsid w:val="00443E2D"/>
    <w:pPr>
      <w:spacing w:after="300"/>
      <w:contextualSpacing/>
      <w:jc w:val="center"/>
    </w:pPr>
    <w:rPr>
      <w:rFonts w:asciiTheme="majorHAnsi" w:eastAsiaTheme="majorEastAsia" w:hAnsiTheme="majorHAnsi" w:cstheme="majorBidi"/>
      <w:caps/>
      <w:spacing w:val="5"/>
      <w:kern w:val="28"/>
      <w:sz w:val="72"/>
      <w:szCs w:val="52"/>
    </w:rPr>
  </w:style>
  <w:style w:type="character" w:customStyle="1" w:styleId="TitleChar">
    <w:name w:val="Title Char"/>
    <w:basedOn w:val="DefaultParagraphFont"/>
    <w:link w:val="Title"/>
    <w:uiPriority w:val="10"/>
    <w:rsid w:val="00443E2D"/>
    <w:rPr>
      <w:rFonts w:asciiTheme="majorHAnsi" w:eastAsiaTheme="majorEastAsia" w:hAnsiTheme="majorHAnsi" w:cstheme="majorBidi"/>
      <w:caps/>
      <w:spacing w:val="5"/>
      <w:kern w:val="28"/>
      <w:sz w:val="72"/>
      <w:szCs w:val="52"/>
    </w:rPr>
  </w:style>
  <w:style w:type="character" w:styleId="Emphasis">
    <w:name w:val="Emphasis"/>
    <w:basedOn w:val="DefaultParagraphFont"/>
    <w:uiPriority w:val="11"/>
    <w:semiHidden/>
    <w:qFormat/>
    <w:rsid w:val="00B90CEF"/>
    <w:rPr>
      <w:i/>
      <w:iCs/>
    </w:rPr>
  </w:style>
  <w:style w:type="paragraph" w:styleId="ListParagraph">
    <w:name w:val="List Paragraph"/>
    <w:basedOn w:val="Normal"/>
    <w:uiPriority w:val="34"/>
    <w:semiHidden/>
    <w:qFormat/>
    <w:rsid w:val="003B0DB8"/>
    <w:pPr>
      <w:ind w:left="720"/>
      <w:contextualSpacing/>
    </w:pPr>
  </w:style>
  <w:style w:type="paragraph" w:styleId="Header">
    <w:name w:val="header"/>
    <w:basedOn w:val="Normal"/>
    <w:link w:val="HeaderChar"/>
    <w:uiPriority w:val="99"/>
    <w:semiHidden/>
    <w:rsid w:val="00C51CF5"/>
    <w:pPr>
      <w:tabs>
        <w:tab w:val="center" w:pos="4680"/>
        <w:tab w:val="right" w:pos="9360"/>
      </w:tabs>
    </w:pPr>
  </w:style>
  <w:style w:type="character" w:customStyle="1" w:styleId="HeaderChar">
    <w:name w:val="Header Char"/>
    <w:basedOn w:val="DefaultParagraphFont"/>
    <w:link w:val="Header"/>
    <w:uiPriority w:val="99"/>
    <w:semiHidden/>
    <w:rsid w:val="00153B84"/>
  </w:style>
  <w:style w:type="paragraph" w:styleId="Footer">
    <w:name w:val="footer"/>
    <w:basedOn w:val="Normal"/>
    <w:link w:val="FooterChar"/>
    <w:uiPriority w:val="99"/>
    <w:semiHidden/>
    <w:rsid w:val="00C51CF5"/>
    <w:pPr>
      <w:tabs>
        <w:tab w:val="center" w:pos="4680"/>
        <w:tab w:val="right" w:pos="9360"/>
      </w:tabs>
    </w:pPr>
  </w:style>
  <w:style w:type="character" w:customStyle="1" w:styleId="FooterChar">
    <w:name w:val="Footer Char"/>
    <w:basedOn w:val="DefaultParagraphFont"/>
    <w:link w:val="Footer"/>
    <w:uiPriority w:val="99"/>
    <w:semiHidden/>
    <w:rsid w:val="00572086"/>
    <w:rPr>
      <w:sz w:val="22"/>
    </w:rPr>
  </w:style>
  <w:style w:type="character" w:customStyle="1" w:styleId="Heading3Char">
    <w:name w:val="Heading 3 Char"/>
    <w:basedOn w:val="DefaultParagraphFont"/>
    <w:link w:val="Heading3"/>
    <w:uiPriority w:val="9"/>
    <w:semiHidden/>
    <w:rsid w:val="00572086"/>
    <w:rPr>
      <w:rFonts w:asciiTheme="majorHAnsi" w:eastAsiaTheme="majorEastAsia" w:hAnsiTheme="majorHAnsi" w:cstheme="majorBidi"/>
      <w:color w:val="4C661A" w:themeColor="accent1" w:themeShade="7F"/>
      <w:sz w:val="22"/>
    </w:rPr>
  </w:style>
  <w:style w:type="paragraph" w:styleId="Date">
    <w:name w:val="Date"/>
    <w:basedOn w:val="Normal"/>
    <w:next w:val="Normal"/>
    <w:link w:val="DateChar"/>
    <w:uiPriority w:val="99"/>
    <w:rsid w:val="00C51CF5"/>
    <w:rPr>
      <w:sz w:val="18"/>
      <w:szCs w:val="22"/>
    </w:rPr>
  </w:style>
  <w:style w:type="character" w:customStyle="1" w:styleId="DateChar">
    <w:name w:val="Date Char"/>
    <w:basedOn w:val="DefaultParagraphFont"/>
    <w:link w:val="Date"/>
    <w:uiPriority w:val="99"/>
    <w:rsid w:val="00C51CF5"/>
    <w:rPr>
      <w:sz w:val="18"/>
      <w:szCs w:val="22"/>
    </w:rPr>
  </w:style>
  <w:style w:type="character" w:styleId="Hyperlink">
    <w:name w:val="Hyperlink"/>
    <w:basedOn w:val="DefaultParagraphFont"/>
    <w:uiPriority w:val="99"/>
    <w:unhideWhenUsed/>
    <w:rsid w:val="00AC5509"/>
    <w:rPr>
      <w:color w:val="31521B" w:themeColor="accent2" w:themeShade="80"/>
      <w:u w:val="single"/>
    </w:rPr>
  </w:style>
  <w:style w:type="character" w:styleId="PlaceholderText">
    <w:name w:val="Placeholder Text"/>
    <w:basedOn w:val="DefaultParagraphFont"/>
    <w:uiPriority w:val="99"/>
    <w:semiHidden/>
    <w:rsid w:val="00C51CF5"/>
    <w:rPr>
      <w:color w:val="808080"/>
    </w:rPr>
  </w:style>
  <w:style w:type="paragraph" w:styleId="Subtitle">
    <w:name w:val="Subtitle"/>
    <w:basedOn w:val="Normal"/>
    <w:next w:val="Normal"/>
    <w:link w:val="SubtitleChar"/>
    <w:uiPriority w:val="11"/>
    <w:qFormat/>
    <w:rsid w:val="00443E2D"/>
    <w:pPr>
      <w:spacing w:after="360"/>
      <w:jc w:val="center"/>
    </w:pPr>
    <w:rPr>
      <w:spacing w:val="19"/>
      <w:w w:val="86"/>
      <w:sz w:val="32"/>
      <w:szCs w:val="28"/>
      <w:fitText w:val="2160" w:id="1744560130"/>
    </w:rPr>
  </w:style>
  <w:style w:type="character" w:customStyle="1" w:styleId="SubtitleChar">
    <w:name w:val="Subtitle Char"/>
    <w:basedOn w:val="DefaultParagraphFont"/>
    <w:link w:val="Subtitle"/>
    <w:uiPriority w:val="11"/>
    <w:rsid w:val="00443E2D"/>
    <w:rPr>
      <w:spacing w:val="19"/>
      <w:w w:val="86"/>
      <w:sz w:val="32"/>
      <w:szCs w:val="28"/>
      <w:fitText w:val="2160" w:id="1744560130"/>
    </w:rPr>
  </w:style>
  <w:style w:type="character" w:customStyle="1" w:styleId="Heading1Char">
    <w:name w:val="Heading 1 Char"/>
    <w:basedOn w:val="DefaultParagraphFont"/>
    <w:link w:val="Heading1"/>
    <w:uiPriority w:val="9"/>
    <w:rsid w:val="00AC5509"/>
    <w:rPr>
      <w:rFonts w:asciiTheme="majorHAnsi" w:eastAsiaTheme="majorEastAsia" w:hAnsiTheme="majorHAnsi" w:cstheme="majorBidi"/>
      <w:caps/>
      <w:color w:val="FFFFFF" w:themeColor="background1"/>
      <w:sz w:val="48"/>
      <w:szCs w:val="32"/>
    </w:rPr>
  </w:style>
  <w:style w:type="character" w:styleId="UnresolvedMention">
    <w:name w:val="Unresolved Mention"/>
    <w:basedOn w:val="DefaultParagraphFont"/>
    <w:uiPriority w:val="99"/>
    <w:semiHidden/>
    <w:rsid w:val="005D47DE"/>
    <w:rPr>
      <w:color w:val="808080"/>
      <w:shd w:val="clear" w:color="auto" w:fill="E6E6E6"/>
    </w:rPr>
  </w:style>
  <w:style w:type="paragraph" w:customStyle="1" w:styleId="ProfileText">
    <w:name w:val="Profile Text"/>
    <w:basedOn w:val="Normal"/>
    <w:qFormat/>
    <w:rsid w:val="00443E2D"/>
  </w:style>
  <w:style w:type="paragraph" w:customStyle="1" w:styleId="ContactDetails">
    <w:name w:val="Contact Details"/>
    <w:basedOn w:val="Normal"/>
    <w:qFormat/>
    <w:rsid w:val="00443E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2561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hart" Target="charts/chart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mailto:avinashkumar906@gmail.com"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vinash_pr\AppData\Roaming\Microsoft\Templates\Green%20cube%20resum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8223262153082793"/>
          <c:y val="0"/>
          <c:w val="0.61776737846917207"/>
          <c:h val="0.97755511811023621"/>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eparator>, </c:separator>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Sheet1!$A$2:$A$7</c:f>
              <c:strCache>
                <c:ptCount val="6"/>
                <c:pt idx="0">
                  <c:v>ReactJs</c:v>
                </c:pt>
                <c:pt idx="1">
                  <c:v>Nodejs/Expressjs</c:v>
                </c:pt>
                <c:pt idx="2">
                  <c:v>Html/Css/Js</c:v>
                </c:pt>
                <c:pt idx="3">
                  <c:v>Mongodb</c:v>
                </c:pt>
                <c:pt idx="4">
                  <c:v>AEM/Java</c:v>
                </c:pt>
                <c:pt idx="5">
                  <c:v>Angular</c:v>
                </c:pt>
              </c:strCache>
            </c:strRef>
          </c:cat>
          <c:val>
            <c:numRef>
              <c:f>Sheet1!$B$2:$B$7</c:f>
              <c:numCache>
                <c:formatCode>General</c:formatCode>
                <c:ptCount val="6"/>
                <c:pt idx="0">
                  <c:v>0.55000000000000004</c:v>
                </c:pt>
                <c:pt idx="1">
                  <c:v>0.85</c:v>
                </c:pt>
                <c:pt idx="2">
                  <c:v>0.95</c:v>
                </c:pt>
                <c:pt idx="3">
                  <c:v>0.9</c:v>
                </c:pt>
                <c:pt idx="4">
                  <c:v>0.8</c:v>
                </c:pt>
                <c:pt idx="5">
                  <c:v>0.85</c:v>
                </c:pt>
              </c:numCache>
            </c:numRef>
          </c:val>
          <c:extLst>
            <c:ext xmlns:c16="http://schemas.microsoft.com/office/drawing/2014/chart" uri="{C3380CC4-5D6E-409C-BE32-E72D297353CC}">
              <c16:uniqueId val="{00000000-992A-4063-83A0-58B2528B3A27}"/>
            </c:ext>
          </c:extLst>
        </c:ser>
        <c:dLbls>
          <c:showLegendKey val="0"/>
          <c:showVal val="0"/>
          <c:showCatName val="0"/>
          <c:showSerName val="0"/>
          <c:showPercent val="0"/>
          <c:showBubbleSize val="0"/>
        </c:dLbls>
        <c:gapWidth val="78"/>
        <c:overlap val="60"/>
        <c:axId val="510443647"/>
        <c:axId val="510551375"/>
      </c:barChart>
      <c:catAx>
        <c:axId val="510443647"/>
        <c:scaling>
          <c:orientation val="minMax"/>
        </c:scaling>
        <c:delete val="0"/>
        <c:axPos val="l"/>
        <c:numFmt formatCode="General" sourceLinked="1"/>
        <c:majorTickMark val="none"/>
        <c:minorTickMark val="none"/>
        <c:tickLblPos val="nextTo"/>
        <c:spPr>
          <a:noFill/>
          <a:ln w="9525" cap="flat" cmpd="sng" algn="ctr">
            <a:noFill/>
            <a:round/>
            <a:headEnd type="none" w="sm" len="sm"/>
            <a:tailEnd type="none" w="sm" len="sm"/>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10551375"/>
        <c:crosses val="autoZero"/>
        <c:auto val="1"/>
        <c:lblAlgn val="ctr"/>
        <c:lblOffset val="100"/>
        <c:noMultiLvlLbl val="0"/>
      </c:catAx>
      <c:valAx>
        <c:axId val="510551375"/>
        <c:scaling>
          <c:orientation val="minMax"/>
          <c:max val="1"/>
        </c:scaling>
        <c:delete val="1"/>
        <c:axPos val="b"/>
        <c:numFmt formatCode="0.00%" sourceLinked="0"/>
        <c:majorTickMark val="none"/>
        <c:minorTickMark val="none"/>
        <c:tickLblPos val="nextTo"/>
        <c:crossAx val="510443647"/>
        <c:crosses val="autoZero"/>
        <c:crossBetween val="between"/>
        <c:majorUnit val="0.2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388F7663B2746DCB3311E7BDA0C9097"/>
        <w:category>
          <w:name w:val="General"/>
          <w:gallery w:val="placeholder"/>
        </w:category>
        <w:types>
          <w:type w:val="bbPlcHdr"/>
        </w:types>
        <w:behaviors>
          <w:behavior w:val="content"/>
        </w:behaviors>
        <w:guid w:val="{31A72B7F-9749-4230-B8A0-D088842C999F}"/>
      </w:docPartPr>
      <w:docPartBody>
        <w:p w:rsidR="00000000" w:rsidRDefault="00A160AD">
          <w:pPr>
            <w:pStyle w:val="F388F7663B2746DCB3311E7BDA0C9097"/>
          </w:pPr>
          <w:r w:rsidRPr="00036450">
            <w:t>EDUCATION</w:t>
          </w:r>
        </w:p>
      </w:docPartBody>
    </w:docPart>
    <w:docPart>
      <w:docPartPr>
        <w:name w:val="E80B1BB3F0244B83BC32E3EDDB6A9BF5"/>
        <w:category>
          <w:name w:val="General"/>
          <w:gallery w:val="placeholder"/>
        </w:category>
        <w:types>
          <w:type w:val="bbPlcHdr"/>
        </w:types>
        <w:behaviors>
          <w:behavior w:val="content"/>
        </w:behaviors>
        <w:guid w:val="{BD17E20C-8D61-4858-99BA-CABCF9FAFB4B}"/>
      </w:docPartPr>
      <w:docPartBody>
        <w:p w:rsidR="00000000" w:rsidRDefault="001F3909" w:rsidP="001F3909">
          <w:pPr>
            <w:pStyle w:val="E80B1BB3F0244B83BC32E3EDDB6A9BF5"/>
          </w:pPr>
          <w:r w:rsidRPr="005D47DE">
            <w:t>Profile</w:t>
          </w:r>
        </w:p>
      </w:docPartBody>
    </w:docPart>
    <w:docPart>
      <w:docPartPr>
        <w:name w:val="8F737C1F745E4000820ACB4535A8DD7F"/>
        <w:category>
          <w:name w:val="General"/>
          <w:gallery w:val="placeholder"/>
        </w:category>
        <w:types>
          <w:type w:val="bbPlcHdr"/>
        </w:types>
        <w:behaviors>
          <w:behavior w:val="content"/>
        </w:behaviors>
        <w:guid w:val="{26164D70-704B-4615-AC3C-0153B02046D0}"/>
      </w:docPartPr>
      <w:docPartBody>
        <w:p w:rsidR="00000000" w:rsidRDefault="001F3909" w:rsidP="001F3909">
          <w:pPr>
            <w:pStyle w:val="8F737C1F745E4000820ACB4535A8DD7F"/>
          </w:pPr>
          <w:r w:rsidRPr="005D47DE">
            <w:rPr>
              <w:rStyle w:val="Heading2Char"/>
            </w:rPr>
            <w:t>CONTACT</w:t>
          </w:r>
        </w:p>
      </w:docPartBody>
    </w:docPart>
    <w:docPart>
      <w:docPartPr>
        <w:name w:val="7A04A564343249F39C81FDB6A3B77387"/>
        <w:category>
          <w:name w:val="General"/>
          <w:gallery w:val="placeholder"/>
        </w:category>
        <w:types>
          <w:type w:val="bbPlcHdr"/>
        </w:types>
        <w:behaviors>
          <w:behavior w:val="content"/>
        </w:behaviors>
        <w:guid w:val="{83E6CE51-15C2-4198-B4FA-2743649B803E}"/>
      </w:docPartPr>
      <w:docPartBody>
        <w:p w:rsidR="00000000" w:rsidRDefault="001F3909" w:rsidP="001F3909">
          <w:pPr>
            <w:pStyle w:val="7A04A564343249F39C81FDB6A3B77387"/>
          </w:pPr>
          <w:r w:rsidRPr="004D3011">
            <w:t>PHONE:</w:t>
          </w:r>
        </w:p>
      </w:docPartBody>
    </w:docPart>
    <w:docPart>
      <w:docPartPr>
        <w:name w:val="A438772FC37645CFB3C615624EC5AF33"/>
        <w:category>
          <w:name w:val="General"/>
          <w:gallery w:val="placeholder"/>
        </w:category>
        <w:types>
          <w:type w:val="bbPlcHdr"/>
        </w:types>
        <w:behaviors>
          <w:behavior w:val="content"/>
        </w:behaviors>
        <w:guid w:val="{A958E5E8-33BB-41D4-B5A2-D539970D19ED}"/>
      </w:docPartPr>
      <w:docPartBody>
        <w:p w:rsidR="00000000" w:rsidRDefault="001F3909" w:rsidP="001F3909">
          <w:pPr>
            <w:pStyle w:val="A438772FC37645CFB3C615624EC5AF33"/>
          </w:pPr>
          <w:r w:rsidRPr="004D3011">
            <w:t>WEBSITE:</w:t>
          </w:r>
        </w:p>
      </w:docPartBody>
    </w:docPart>
    <w:docPart>
      <w:docPartPr>
        <w:name w:val="2790CABCEFA746F0926ED8F6E7DC10F4"/>
        <w:category>
          <w:name w:val="General"/>
          <w:gallery w:val="placeholder"/>
        </w:category>
        <w:types>
          <w:type w:val="bbPlcHdr"/>
        </w:types>
        <w:behaviors>
          <w:behavior w:val="content"/>
        </w:behaviors>
        <w:guid w:val="{8B2751F1-4DBE-4BDB-B7F0-164ABF1124FC}"/>
      </w:docPartPr>
      <w:docPartBody>
        <w:p w:rsidR="00000000" w:rsidRDefault="001F3909" w:rsidP="001F3909">
          <w:pPr>
            <w:pStyle w:val="2790CABCEFA746F0926ED8F6E7DC10F4"/>
          </w:pPr>
          <w:r w:rsidRPr="004D3011">
            <w:t>EMAIL:</w:t>
          </w:r>
        </w:p>
      </w:docPartBody>
    </w:docPart>
    <w:docPart>
      <w:docPartPr>
        <w:name w:val="E1DD8D3923B94665B54ED31BBF7E9E6D"/>
        <w:category>
          <w:name w:val="General"/>
          <w:gallery w:val="placeholder"/>
        </w:category>
        <w:types>
          <w:type w:val="bbPlcHdr"/>
        </w:types>
        <w:behaviors>
          <w:behavior w:val="content"/>
        </w:behaviors>
        <w:guid w:val="{9EAD77E2-3CC0-422C-9315-46531F3B2A31}"/>
      </w:docPartPr>
      <w:docPartBody>
        <w:p w:rsidR="00000000" w:rsidRDefault="001F3909" w:rsidP="001F3909">
          <w:pPr>
            <w:pStyle w:val="E1DD8D3923B94665B54ED31BBF7E9E6D"/>
          </w:pPr>
          <w:r w:rsidRPr="00036450">
            <w:t>WORK EXPERIENCE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909"/>
    <w:rsid w:val="001F3909"/>
    <w:rsid w:val="00A16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rsid w:val="001F3909"/>
    <w:pPr>
      <w:keepNext/>
      <w:keepLines/>
      <w:pBdr>
        <w:bottom w:val="single" w:sz="8" w:space="1" w:color="4472C4" w:themeColor="accent1"/>
      </w:pBdr>
      <w:spacing w:before="200" w:after="0" w:line="276" w:lineRule="auto"/>
      <w:ind w:right="360"/>
      <w:outlineLvl w:val="1"/>
    </w:pPr>
    <w:rPr>
      <w:rFonts w:asciiTheme="majorHAnsi" w:eastAsiaTheme="majorEastAsia" w:hAnsiTheme="majorHAnsi" w:cstheme="majorBidi"/>
      <w:b/>
      <w:bCs/>
      <w:caps/>
      <w:color w:val="FFFFFF" w:themeColor="background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88F7663B2746DCB3311E7BDA0C9097">
    <w:name w:val="F388F7663B2746DCB3311E7BDA0C9097"/>
  </w:style>
  <w:style w:type="paragraph" w:customStyle="1" w:styleId="17EDFE4F1A574B67B7FA80FDC6C87FAA">
    <w:name w:val="17EDFE4F1A574B67B7FA80FDC6C87FAA"/>
  </w:style>
  <w:style w:type="paragraph" w:customStyle="1" w:styleId="F31D7E23956444689C9160767F5E5BBA">
    <w:name w:val="F31D7E23956444689C9160767F5E5BBA"/>
  </w:style>
  <w:style w:type="paragraph" w:customStyle="1" w:styleId="9675A33955DD47B490F280CCCEB583C3">
    <w:name w:val="9675A33955DD47B490F280CCCEB583C3"/>
  </w:style>
  <w:style w:type="paragraph" w:customStyle="1" w:styleId="38D68EB0C6FD414FAEFACC428D771BCD">
    <w:name w:val="38D68EB0C6FD414FAEFACC428D771BCD"/>
  </w:style>
  <w:style w:type="paragraph" w:customStyle="1" w:styleId="1C570BABB6014DB0B794B4C88BDE70CD">
    <w:name w:val="1C570BABB6014DB0B794B4C88BDE70CD"/>
  </w:style>
  <w:style w:type="paragraph" w:customStyle="1" w:styleId="D07C204D9CAC4339BB3EB6B523987DEB">
    <w:name w:val="D07C204D9CAC4339BB3EB6B523987DEB"/>
  </w:style>
  <w:style w:type="paragraph" w:customStyle="1" w:styleId="A6774B3630764476BE824255B2636695">
    <w:name w:val="A6774B3630764476BE824255B2636695"/>
  </w:style>
  <w:style w:type="paragraph" w:customStyle="1" w:styleId="8DED31D9CBFB4C5B8DEAB62B1658F686">
    <w:name w:val="8DED31D9CBFB4C5B8DEAB62B1658F686"/>
  </w:style>
  <w:style w:type="paragraph" w:customStyle="1" w:styleId="5465ED993FB443B6A3DBB6D24C2916D7">
    <w:name w:val="5465ED993FB443B6A3DBB6D24C2916D7"/>
  </w:style>
  <w:style w:type="paragraph" w:customStyle="1" w:styleId="01F6CD662BFF462BBF5DCAEDFF0CD936">
    <w:name w:val="01F6CD662BFF462BBF5DCAEDFF0CD936"/>
  </w:style>
  <w:style w:type="paragraph" w:customStyle="1" w:styleId="0A7D537412914FC1A8DE86F50A1E19CB">
    <w:name w:val="0A7D537412914FC1A8DE86F50A1E19CB"/>
  </w:style>
  <w:style w:type="character" w:customStyle="1" w:styleId="Heading2Char">
    <w:name w:val="Heading 2 Char"/>
    <w:basedOn w:val="DefaultParagraphFont"/>
    <w:link w:val="Heading2"/>
    <w:uiPriority w:val="9"/>
    <w:rsid w:val="001F3909"/>
    <w:rPr>
      <w:rFonts w:asciiTheme="majorHAnsi" w:eastAsiaTheme="majorEastAsia" w:hAnsiTheme="majorHAnsi" w:cstheme="majorBidi"/>
      <w:b/>
      <w:bCs/>
      <w:caps/>
      <w:color w:val="FFFFFF" w:themeColor="background1"/>
      <w:sz w:val="26"/>
      <w:szCs w:val="26"/>
      <w:lang w:eastAsia="ja-JP"/>
    </w:rPr>
  </w:style>
  <w:style w:type="paragraph" w:customStyle="1" w:styleId="AF6B8BEBC91347F5994D2B5413413BA8">
    <w:name w:val="AF6B8BEBC91347F5994D2B5413413BA8"/>
  </w:style>
  <w:style w:type="paragraph" w:customStyle="1" w:styleId="BF5F8E7C75544F12B43FE0A8DB897874">
    <w:name w:val="BF5F8E7C75544F12B43FE0A8DB897874"/>
  </w:style>
  <w:style w:type="paragraph" w:customStyle="1" w:styleId="043378C0C7B54E81A4815B5325DD129A">
    <w:name w:val="043378C0C7B54E81A4815B5325DD129A"/>
  </w:style>
  <w:style w:type="paragraph" w:customStyle="1" w:styleId="2862F9AB3982411E9731B17BACD28074">
    <w:name w:val="2862F9AB3982411E9731B17BACD28074"/>
  </w:style>
  <w:style w:type="paragraph" w:customStyle="1" w:styleId="CC78E750B33D43F0954A77E6572FBB34">
    <w:name w:val="CC78E750B33D43F0954A77E6572FBB34"/>
  </w:style>
  <w:style w:type="paragraph" w:customStyle="1" w:styleId="DF9219362715409DB4FFD2F8EF16C770">
    <w:name w:val="DF9219362715409DB4FFD2F8EF16C770"/>
  </w:style>
  <w:style w:type="character" w:styleId="Hyperlink">
    <w:name w:val="Hyperlink"/>
    <w:basedOn w:val="DefaultParagraphFont"/>
    <w:uiPriority w:val="99"/>
    <w:unhideWhenUsed/>
    <w:rPr>
      <w:color w:val="ED7D31" w:themeColor="accent2"/>
      <w:u w:val="single"/>
    </w:rPr>
  </w:style>
  <w:style w:type="paragraph" w:customStyle="1" w:styleId="B740C8843B86474E8A91935A42A701B1">
    <w:name w:val="B740C8843B86474E8A91935A42A701B1"/>
  </w:style>
  <w:style w:type="paragraph" w:customStyle="1" w:styleId="5694BCE39FEC43F69C06908BB9EBE3E3">
    <w:name w:val="5694BCE39FEC43F69C06908BB9EBE3E3"/>
  </w:style>
  <w:style w:type="paragraph" w:customStyle="1" w:styleId="01BDCE18D2D546D88CF4E3C96159DD4D">
    <w:name w:val="01BDCE18D2D546D88CF4E3C96159DD4D"/>
  </w:style>
  <w:style w:type="paragraph" w:customStyle="1" w:styleId="1DB82B318BAD4BC5B066968D2D03CA83">
    <w:name w:val="1DB82B318BAD4BC5B066968D2D03CA83"/>
  </w:style>
  <w:style w:type="paragraph" w:customStyle="1" w:styleId="E09FC4067BC9473AB5FB4699ADE02E99">
    <w:name w:val="E09FC4067BC9473AB5FB4699ADE02E99"/>
  </w:style>
  <w:style w:type="paragraph" w:customStyle="1" w:styleId="A43BFEEA8DA540B7A88479EF925A3CC9">
    <w:name w:val="A43BFEEA8DA540B7A88479EF925A3CC9"/>
  </w:style>
  <w:style w:type="paragraph" w:customStyle="1" w:styleId="67D1C791FC174F8BA1DB5984CF50C9D7">
    <w:name w:val="67D1C791FC174F8BA1DB5984CF50C9D7"/>
  </w:style>
  <w:style w:type="paragraph" w:customStyle="1" w:styleId="671733ED9158476BB174B31A4CE9C0C8">
    <w:name w:val="671733ED9158476BB174B31A4CE9C0C8"/>
  </w:style>
  <w:style w:type="paragraph" w:customStyle="1" w:styleId="23FE5773FD2A4C798C7910CE075AB762">
    <w:name w:val="23FE5773FD2A4C798C7910CE075AB762"/>
  </w:style>
  <w:style w:type="paragraph" w:customStyle="1" w:styleId="0950FA5E242F4AFEB35BEC3793251A42">
    <w:name w:val="0950FA5E242F4AFEB35BEC3793251A42"/>
  </w:style>
  <w:style w:type="paragraph" w:customStyle="1" w:styleId="61D7EB25016F43EAB6916295C8FF4BA6">
    <w:name w:val="61D7EB25016F43EAB6916295C8FF4BA6"/>
  </w:style>
  <w:style w:type="paragraph" w:customStyle="1" w:styleId="02B615068DBE44F4A3F124AE2285BC37">
    <w:name w:val="02B615068DBE44F4A3F124AE2285BC37"/>
  </w:style>
  <w:style w:type="paragraph" w:customStyle="1" w:styleId="8D018D1E5E6B45C0AB70196A8155E649">
    <w:name w:val="8D018D1E5E6B45C0AB70196A8155E649"/>
  </w:style>
  <w:style w:type="paragraph" w:customStyle="1" w:styleId="40FFD956D1F5434A8843A346B46F8330">
    <w:name w:val="40FFD956D1F5434A8843A346B46F8330"/>
  </w:style>
  <w:style w:type="paragraph" w:customStyle="1" w:styleId="359987A0C80B456AA85DB47645B91494">
    <w:name w:val="359987A0C80B456AA85DB47645B91494"/>
  </w:style>
  <w:style w:type="paragraph" w:customStyle="1" w:styleId="AE3E79B3B7EA409094535DB2BCF2BC84">
    <w:name w:val="AE3E79B3B7EA409094535DB2BCF2BC84"/>
  </w:style>
  <w:style w:type="paragraph" w:customStyle="1" w:styleId="1610E01D89124757904A77A25281EF47">
    <w:name w:val="1610E01D89124757904A77A25281EF47"/>
  </w:style>
  <w:style w:type="paragraph" w:customStyle="1" w:styleId="67426C3AF44D4FA1B5F120ED02EFC16C">
    <w:name w:val="67426C3AF44D4FA1B5F120ED02EFC16C"/>
  </w:style>
  <w:style w:type="paragraph" w:customStyle="1" w:styleId="9D8FA77585204CE59886CC2B8DC09D9F">
    <w:name w:val="9D8FA77585204CE59886CC2B8DC09D9F"/>
  </w:style>
  <w:style w:type="paragraph" w:customStyle="1" w:styleId="CD90141B3E6A4753BD1A8CD7371A6C3F">
    <w:name w:val="CD90141B3E6A4753BD1A8CD7371A6C3F"/>
  </w:style>
  <w:style w:type="paragraph" w:customStyle="1" w:styleId="64EFF70AA95C443898341A88A991C63B">
    <w:name w:val="64EFF70AA95C443898341A88A991C63B"/>
  </w:style>
  <w:style w:type="paragraph" w:customStyle="1" w:styleId="965DBEEB366645A0977902728D551E89">
    <w:name w:val="965DBEEB366645A0977902728D551E89"/>
  </w:style>
  <w:style w:type="paragraph" w:customStyle="1" w:styleId="56BBC7C26EC64E359DAF8E13A3EA4E81">
    <w:name w:val="56BBC7C26EC64E359DAF8E13A3EA4E81"/>
  </w:style>
  <w:style w:type="paragraph" w:customStyle="1" w:styleId="EC0EA25212884B4A8C4D0A4DBFC6ED32">
    <w:name w:val="EC0EA25212884B4A8C4D0A4DBFC6ED32"/>
    <w:rsid w:val="001F3909"/>
  </w:style>
  <w:style w:type="paragraph" w:customStyle="1" w:styleId="9A71D89A4AA244C5B271172A513D17C7">
    <w:name w:val="9A71D89A4AA244C5B271172A513D17C7"/>
    <w:rsid w:val="001F3909"/>
  </w:style>
  <w:style w:type="paragraph" w:customStyle="1" w:styleId="659803DBD13945DDA14C24A6E20A00F8">
    <w:name w:val="659803DBD13945DDA14C24A6E20A00F8"/>
    <w:rsid w:val="001F3909"/>
  </w:style>
  <w:style w:type="paragraph" w:customStyle="1" w:styleId="1431C834C45F495D96469A905F6AD996">
    <w:name w:val="1431C834C45F495D96469A905F6AD996"/>
    <w:rsid w:val="001F3909"/>
  </w:style>
  <w:style w:type="paragraph" w:customStyle="1" w:styleId="420428EEEACF4167BD6AC0A8115A2F15">
    <w:name w:val="420428EEEACF4167BD6AC0A8115A2F15"/>
    <w:rsid w:val="001F3909"/>
  </w:style>
  <w:style w:type="paragraph" w:customStyle="1" w:styleId="803FE3CC04224F14B95674B28C562AF0">
    <w:name w:val="803FE3CC04224F14B95674B28C562AF0"/>
    <w:rsid w:val="001F3909"/>
  </w:style>
  <w:style w:type="paragraph" w:customStyle="1" w:styleId="42A9BFF442AA49B9A47D530ABB35A0DA">
    <w:name w:val="42A9BFF442AA49B9A47D530ABB35A0DA"/>
    <w:rsid w:val="001F3909"/>
  </w:style>
  <w:style w:type="paragraph" w:customStyle="1" w:styleId="E43E5D19ABBF4B21B8E2895E459EC3F4">
    <w:name w:val="E43E5D19ABBF4B21B8E2895E459EC3F4"/>
    <w:rsid w:val="001F3909"/>
  </w:style>
  <w:style w:type="paragraph" w:customStyle="1" w:styleId="9721CA21505943A5B16E6F8C6CBA666C">
    <w:name w:val="9721CA21505943A5B16E6F8C6CBA666C"/>
    <w:rsid w:val="001F3909"/>
  </w:style>
  <w:style w:type="paragraph" w:customStyle="1" w:styleId="A83205F378B1466AA899F9C02A6F54F7">
    <w:name w:val="A83205F378B1466AA899F9C02A6F54F7"/>
    <w:rsid w:val="001F3909"/>
  </w:style>
  <w:style w:type="paragraph" w:customStyle="1" w:styleId="C7A10F1E30C64BB1B809B11716158E6A">
    <w:name w:val="C7A10F1E30C64BB1B809B11716158E6A"/>
    <w:rsid w:val="001F3909"/>
  </w:style>
  <w:style w:type="paragraph" w:customStyle="1" w:styleId="434B9122F708404AA813668E4BC9A661">
    <w:name w:val="434B9122F708404AA813668E4BC9A661"/>
    <w:rsid w:val="001F3909"/>
  </w:style>
  <w:style w:type="paragraph" w:customStyle="1" w:styleId="926C68AFEE434CA3B1903042287A3F22">
    <w:name w:val="926C68AFEE434CA3B1903042287A3F22"/>
    <w:rsid w:val="001F3909"/>
  </w:style>
  <w:style w:type="paragraph" w:customStyle="1" w:styleId="AED378D605944CB8B454961396651E54">
    <w:name w:val="AED378D605944CB8B454961396651E54"/>
    <w:rsid w:val="001F3909"/>
  </w:style>
  <w:style w:type="paragraph" w:customStyle="1" w:styleId="22E7B907647B41ED9E7D3179FB7FB556">
    <w:name w:val="22E7B907647B41ED9E7D3179FB7FB556"/>
    <w:rsid w:val="001F3909"/>
  </w:style>
  <w:style w:type="paragraph" w:customStyle="1" w:styleId="84D18A29C5B4479BA35DA1C9F77338BE">
    <w:name w:val="84D18A29C5B4479BA35DA1C9F77338BE"/>
    <w:rsid w:val="001F3909"/>
  </w:style>
  <w:style w:type="paragraph" w:customStyle="1" w:styleId="26097508EA1E400B8BA1A030D2CDF59D">
    <w:name w:val="26097508EA1E400B8BA1A030D2CDF59D"/>
    <w:rsid w:val="001F3909"/>
  </w:style>
  <w:style w:type="paragraph" w:customStyle="1" w:styleId="0EC306A9DD8D45099B310CB9D50DBE33">
    <w:name w:val="0EC306A9DD8D45099B310CB9D50DBE33"/>
    <w:rsid w:val="001F3909"/>
  </w:style>
  <w:style w:type="paragraph" w:customStyle="1" w:styleId="991E055FA6974DB39CF078E0AFC0BBC4">
    <w:name w:val="991E055FA6974DB39CF078E0AFC0BBC4"/>
    <w:rsid w:val="001F3909"/>
  </w:style>
  <w:style w:type="paragraph" w:customStyle="1" w:styleId="6AF765047DC54F0B9D86CC3E497658D8">
    <w:name w:val="6AF765047DC54F0B9D86CC3E497658D8"/>
    <w:rsid w:val="001F3909"/>
  </w:style>
  <w:style w:type="paragraph" w:customStyle="1" w:styleId="B2E54AE07E5F41729E508FE686DDC09F">
    <w:name w:val="B2E54AE07E5F41729E508FE686DDC09F"/>
    <w:rsid w:val="001F3909"/>
  </w:style>
  <w:style w:type="paragraph" w:customStyle="1" w:styleId="6DBDD8709B6A4955A1F2DA22D5FD1452">
    <w:name w:val="6DBDD8709B6A4955A1F2DA22D5FD1452"/>
    <w:rsid w:val="001F3909"/>
  </w:style>
  <w:style w:type="paragraph" w:customStyle="1" w:styleId="0DF5D0402D694666A4D2178FEDAA809B">
    <w:name w:val="0DF5D0402D694666A4D2178FEDAA809B"/>
    <w:rsid w:val="001F3909"/>
  </w:style>
  <w:style w:type="paragraph" w:customStyle="1" w:styleId="F7A6312ED2BB4F6CB9431B312263823B">
    <w:name w:val="F7A6312ED2BB4F6CB9431B312263823B"/>
    <w:rsid w:val="001F3909"/>
  </w:style>
  <w:style w:type="paragraph" w:customStyle="1" w:styleId="4D883B3CB0394CFEABF14B3921440AE3">
    <w:name w:val="4D883B3CB0394CFEABF14B3921440AE3"/>
    <w:rsid w:val="001F3909"/>
  </w:style>
  <w:style w:type="paragraph" w:customStyle="1" w:styleId="B3154EB0A0614E079E66D44B9184682C">
    <w:name w:val="B3154EB0A0614E079E66D44B9184682C"/>
    <w:rsid w:val="001F3909"/>
  </w:style>
  <w:style w:type="paragraph" w:customStyle="1" w:styleId="022C05520F294302AAA19E4089835055">
    <w:name w:val="022C05520F294302AAA19E4089835055"/>
    <w:rsid w:val="001F3909"/>
  </w:style>
  <w:style w:type="paragraph" w:customStyle="1" w:styleId="D37ECE286C744A9B9E8B0BB2FD711CB6">
    <w:name w:val="D37ECE286C744A9B9E8B0BB2FD711CB6"/>
    <w:rsid w:val="001F3909"/>
  </w:style>
  <w:style w:type="paragraph" w:customStyle="1" w:styleId="0D81EC0C431B4E9F8AD94D7FD4209B3A">
    <w:name w:val="0D81EC0C431B4E9F8AD94D7FD4209B3A"/>
    <w:rsid w:val="001F3909"/>
  </w:style>
  <w:style w:type="paragraph" w:customStyle="1" w:styleId="DE2310E6CC354DDC8A84D254AEBF3BFB">
    <w:name w:val="DE2310E6CC354DDC8A84D254AEBF3BFB"/>
    <w:rsid w:val="001F3909"/>
  </w:style>
  <w:style w:type="paragraph" w:customStyle="1" w:styleId="3BD5873F25754AFE9C5A081C4005664F">
    <w:name w:val="3BD5873F25754AFE9C5A081C4005664F"/>
    <w:rsid w:val="001F3909"/>
  </w:style>
  <w:style w:type="paragraph" w:customStyle="1" w:styleId="794B073EE53A433D8EE1E078AC7893B5">
    <w:name w:val="794B073EE53A433D8EE1E078AC7893B5"/>
    <w:rsid w:val="001F3909"/>
  </w:style>
  <w:style w:type="paragraph" w:customStyle="1" w:styleId="13B32677FB834E2DBC6C6FE7382FB35D">
    <w:name w:val="13B32677FB834E2DBC6C6FE7382FB35D"/>
    <w:rsid w:val="001F3909"/>
  </w:style>
  <w:style w:type="paragraph" w:customStyle="1" w:styleId="B734341DEB634445A56FEFFF8BA397D7">
    <w:name w:val="B734341DEB634445A56FEFFF8BA397D7"/>
    <w:rsid w:val="001F3909"/>
  </w:style>
  <w:style w:type="paragraph" w:customStyle="1" w:styleId="3737D61CE17F4B93BDF48165C1375272">
    <w:name w:val="3737D61CE17F4B93BDF48165C1375272"/>
    <w:rsid w:val="001F3909"/>
  </w:style>
  <w:style w:type="paragraph" w:customStyle="1" w:styleId="8E9F4C470D8248DFA7E8150B48C513E2">
    <w:name w:val="8E9F4C470D8248DFA7E8150B48C513E2"/>
    <w:rsid w:val="001F3909"/>
  </w:style>
  <w:style w:type="paragraph" w:customStyle="1" w:styleId="8E51F02938804848BE6CE5CE8E10BF7B">
    <w:name w:val="8E51F02938804848BE6CE5CE8E10BF7B"/>
    <w:rsid w:val="001F3909"/>
  </w:style>
  <w:style w:type="paragraph" w:customStyle="1" w:styleId="2E3A0D1CE7E74090B7C64A30FDCB68F2">
    <w:name w:val="2E3A0D1CE7E74090B7C64A30FDCB68F2"/>
    <w:rsid w:val="001F3909"/>
  </w:style>
  <w:style w:type="paragraph" w:customStyle="1" w:styleId="14E10D809FB34C9F890958E6079B3433">
    <w:name w:val="14E10D809FB34C9F890958E6079B3433"/>
    <w:rsid w:val="001F3909"/>
  </w:style>
  <w:style w:type="paragraph" w:customStyle="1" w:styleId="B35DCAB579BD4AB1BF24EB41C3ADFB6B">
    <w:name w:val="B35DCAB579BD4AB1BF24EB41C3ADFB6B"/>
    <w:rsid w:val="001F3909"/>
  </w:style>
  <w:style w:type="paragraph" w:customStyle="1" w:styleId="7F7A5B6ECC604D7D8AE0C0075C00CF73">
    <w:name w:val="7F7A5B6ECC604D7D8AE0C0075C00CF73"/>
    <w:rsid w:val="001F3909"/>
  </w:style>
  <w:style w:type="paragraph" w:customStyle="1" w:styleId="5265987261A6475481F3ED0FA0E412C4">
    <w:name w:val="5265987261A6475481F3ED0FA0E412C4"/>
    <w:rsid w:val="001F3909"/>
  </w:style>
  <w:style w:type="paragraph" w:customStyle="1" w:styleId="04B0C028105544A0B5DBF015644061AC">
    <w:name w:val="04B0C028105544A0B5DBF015644061AC"/>
    <w:rsid w:val="001F3909"/>
  </w:style>
  <w:style w:type="paragraph" w:customStyle="1" w:styleId="94BCE5F0AE11496490078D4D66FD7081">
    <w:name w:val="94BCE5F0AE11496490078D4D66FD7081"/>
    <w:rsid w:val="001F3909"/>
  </w:style>
  <w:style w:type="paragraph" w:customStyle="1" w:styleId="330F7A44677C45EEA41177A0028ADAE9">
    <w:name w:val="330F7A44677C45EEA41177A0028ADAE9"/>
    <w:rsid w:val="001F3909"/>
  </w:style>
  <w:style w:type="paragraph" w:customStyle="1" w:styleId="1132A161268644758584CAAA1A6104C0">
    <w:name w:val="1132A161268644758584CAAA1A6104C0"/>
    <w:rsid w:val="001F3909"/>
  </w:style>
  <w:style w:type="paragraph" w:customStyle="1" w:styleId="5F71E289EE1D4F4A9FB3FC899987F0CB">
    <w:name w:val="5F71E289EE1D4F4A9FB3FC899987F0CB"/>
    <w:rsid w:val="001F3909"/>
  </w:style>
  <w:style w:type="paragraph" w:customStyle="1" w:styleId="7C4713421C2B48D992708F64574D821B">
    <w:name w:val="7C4713421C2B48D992708F64574D821B"/>
    <w:rsid w:val="001F3909"/>
  </w:style>
  <w:style w:type="paragraph" w:customStyle="1" w:styleId="F7AE0E88654643FE99A1B076AB588E89">
    <w:name w:val="F7AE0E88654643FE99A1B076AB588E89"/>
    <w:rsid w:val="001F3909"/>
  </w:style>
  <w:style w:type="paragraph" w:customStyle="1" w:styleId="CA0E2DCE5D8B43ABA7D3721DE29AC313">
    <w:name w:val="CA0E2DCE5D8B43ABA7D3721DE29AC313"/>
    <w:rsid w:val="001F3909"/>
  </w:style>
  <w:style w:type="paragraph" w:customStyle="1" w:styleId="B4B583D1CFAD4CBFAFE67C90C56CD823">
    <w:name w:val="B4B583D1CFAD4CBFAFE67C90C56CD823"/>
    <w:rsid w:val="001F3909"/>
  </w:style>
  <w:style w:type="paragraph" w:customStyle="1" w:styleId="D6034EE226224ADCB1C2C4569E045600">
    <w:name w:val="D6034EE226224ADCB1C2C4569E045600"/>
    <w:rsid w:val="001F3909"/>
  </w:style>
  <w:style w:type="paragraph" w:customStyle="1" w:styleId="F58012D9DAB74E1B9E88A29320562045">
    <w:name w:val="F58012D9DAB74E1B9E88A29320562045"/>
    <w:rsid w:val="001F3909"/>
  </w:style>
  <w:style w:type="paragraph" w:customStyle="1" w:styleId="9EB43ACB769444EC8D794F28B464B070">
    <w:name w:val="9EB43ACB769444EC8D794F28B464B070"/>
    <w:rsid w:val="001F3909"/>
  </w:style>
  <w:style w:type="paragraph" w:customStyle="1" w:styleId="5E8629E6D9CB496CA5B9F0BAF6940358">
    <w:name w:val="5E8629E6D9CB496CA5B9F0BAF6940358"/>
    <w:rsid w:val="001F3909"/>
  </w:style>
  <w:style w:type="paragraph" w:customStyle="1" w:styleId="9F245C55ED73414A9C7BE31EC06FF241">
    <w:name w:val="9F245C55ED73414A9C7BE31EC06FF241"/>
    <w:rsid w:val="001F3909"/>
  </w:style>
  <w:style w:type="paragraph" w:customStyle="1" w:styleId="4F38FD9DEC5F479F811F36596BBF2E49">
    <w:name w:val="4F38FD9DEC5F479F811F36596BBF2E49"/>
    <w:rsid w:val="001F3909"/>
  </w:style>
  <w:style w:type="paragraph" w:customStyle="1" w:styleId="46D730806A41469AAF418C74E96E5B70">
    <w:name w:val="46D730806A41469AAF418C74E96E5B70"/>
    <w:rsid w:val="001F3909"/>
  </w:style>
  <w:style w:type="paragraph" w:customStyle="1" w:styleId="C9DA954E22ED4E30A2FB7090E23EE21A">
    <w:name w:val="C9DA954E22ED4E30A2FB7090E23EE21A"/>
    <w:rsid w:val="001F3909"/>
  </w:style>
  <w:style w:type="paragraph" w:customStyle="1" w:styleId="9337E996EBB2406DBDA5BAA101F10E97">
    <w:name w:val="9337E996EBB2406DBDA5BAA101F10E97"/>
    <w:rsid w:val="001F3909"/>
  </w:style>
  <w:style w:type="paragraph" w:customStyle="1" w:styleId="FCEEBA79A1AC49368041082617589E4B">
    <w:name w:val="FCEEBA79A1AC49368041082617589E4B"/>
    <w:rsid w:val="001F3909"/>
  </w:style>
  <w:style w:type="paragraph" w:customStyle="1" w:styleId="EED0402C3EA943DB9004B7E830935447">
    <w:name w:val="EED0402C3EA943DB9004B7E830935447"/>
    <w:rsid w:val="001F3909"/>
  </w:style>
  <w:style w:type="paragraph" w:customStyle="1" w:styleId="7ED34BB8D9834358AAB5D99CE31FE18F">
    <w:name w:val="7ED34BB8D9834358AAB5D99CE31FE18F"/>
    <w:rsid w:val="001F3909"/>
  </w:style>
  <w:style w:type="paragraph" w:customStyle="1" w:styleId="95C89E1D56824EF49F3E39211027FD99">
    <w:name w:val="95C89E1D56824EF49F3E39211027FD99"/>
    <w:rsid w:val="001F3909"/>
  </w:style>
  <w:style w:type="paragraph" w:customStyle="1" w:styleId="9C71CD0367C340D482906F79EB6599F1">
    <w:name w:val="9C71CD0367C340D482906F79EB6599F1"/>
    <w:rsid w:val="001F3909"/>
  </w:style>
  <w:style w:type="paragraph" w:customStyle="1" w:styleId="68FD90BBD64B48C0BE7B3D0AD6E7485B">
    <w:name w:val="68FD90BBD64B48C0BE7B3D0AD6E7485B"/>
    <w:rsid w:val="001F3909"/>
  </w:style>
  <w:style w:type="paragraph" w:customStyle="1" w:styleId="A9C5BB5026794CD2B7BA06B86AEFBB1F">
    <w:name w:val="A9C5BB5026794CD2B7BA06B86AEFBB1F"/>
    <w:rsid w:val="001F3909"/>
  </w:style>
  <w:style w:type="paragraph" w:customStyle="1" w:styleId="38CF45EE307D4ED286D7D2A92E0CF8A9">
    <w:name w:val="38CF45EE307D4ED286D7D2A92E0CF8A9"/>
    <w:rsid w:val="001F3909"/>
  </w:style>
  <w:style w:type="paragraph" w:customStyle="1" w:styleId="A07088C2C0494C259F00552EDE4ABF09">
    <w:name w:val="A07088C2C0494C259F00552EDE4ABF09"/>
    <w:rsid w:val="001F3909"/>
  </w:style>
  <w:style w:type="paragraph" w:customStyle="1" w:styleId="7D25B23103384D83908F2F37A5D982F7">
    <w:name w:val="7D25B23103384D83908F2F37A5D982F7"/>
    <w:rsid w:val="001F3909"/>
  </w:style>
  <w:style w:type="paragraph" w:customStyle="1" w:styleId="7EAC2601280B460C92DB74093464B798">
    <w:name w:val="7EAC2601280B460C92DB74093464B798"/>
    <w:rsid w:val="001F3909"/>
  </w:style>
  <w:style w:type="paragraph" w:customStyle="1" w:styleId="89FBF85AC2914429AABA2113FF4DD0D6">
    <w:name w:val="89FBF85AC2914429AABA2113FF4DD0D6"/>
    <w:rsid w:val="001F3909"/>
  </w:style>
  <w:style w:type="paragraph" w:customStyle="1" w:styleId="CAC40C2088F24780AF2D014FCCDFA02F">
    <w:name w:val="CAC40C2088F24780AF2D014FCCDFA02F"/>
    <w:rsid w:val="001F3909"/>
  </w:style>
  <w:style w:type="paragraph" w:customStyle="1" w:styleId="A3A4D651FF54408B9766ECA320CD8943">
    <w:name w:val="A3A4D651FF54408B9766ECA320CD8943"/>
    <w:rsid w:val="001F3909"/>
  </w:style>
  <w:style w:type="paragraph" w:customStyle="1" w:styleId="1EECD8826E614F5B8AAFAD35E9FC97F3">
    <w:name w:val="1EECD8826E614F5B8AAFAD35E9FC97F3"/>
    <w:rsid w:val="001F3909"/>
  </w:style>
  <w:style w:type="paragraph" w:customStyle="1" w:styleId="E079C34EE6594B7BB81FB2B6EAC62148">
    <w:name w:val="E079C34EE6594B7BB81FB2B6EAC62148"/>
    <w:rsid w:val="001F3909"/>
  </w:style>
  <w:style w:type="paragraph" w:customStyle="1" w:styleId="598B1BD69A7B449EA14308B81B8EAE4B">
    <w:name w:val="598B1BD69A7B449EA14308B81B8EAE4B"/>
    <w:rsid w:val="001F3909"/>
  </w:style>
  <w:style w:type="paragraph" w:customStyle="1" w:styleId="57D554FF9E684354A0715183AC3CE6C8">
    <w:name w:val="57D554FF9E684354A0715183AC3CE6C8"/>
    <w:rsid w:val="001F3909"/>
  </w:style>
  <w:style w:type="paragraph" w:customStyle="1" w:styleId="6F4423F8EA0C4633AAEF7D81B50B9C72">
    <w:name w:val="6F4423F8EA0C4633AAEF7D81B50B9C72"/>
    <w:rsid w:val="001F3909"/>
  </w:style>
  <w:style w:type="paragraph" w:customStyle="1" w:styleId="650DC430A454490293A34E4F2EF5B970">
    <w:name w:val="650DC430A454490293A34E4F2EF5B970"/>
    <w:rsid w:val="001F3909"/>
  </w:style>
  <w:style w:type="paragraph" w:customStyle="1" w:styleId="12B192B5A28147918BCF74AD07A26381">
    <w:name w:val="12B192B5A28147918BCF74AD07A26381"/>
    <w:rsid w:val="001F3909"/>
  </w:style>
  <w:style w:type="paragraph" w:customStyle="1" w:styleId="95F257D3741E4764B414C71888485F4D">
    <w:name w:val="95F257D3741E4764B414C71888485F4D"/>
    <w:rsid w:val="001F3909"/>
  </w:style>
  <w:style w:type="paragraph" w:customStyle="1" w:styleId="445616E55B204F43A9A1D1D5CA220E98">
    <w:name w:val="445616E55B204F43A9A1D1D5CA220E98"/>
    <w:rsid w:val="001F3909"/>
  </w:style>
  <w:style w:type="paragraph" w:customStyle="1" w:styleId="F9CA657608F241D29F679D562E3D89C5">
    <w:name w:val="F9CA657608F241D29F679D562E3D89C5"/>
    <w:rsid w:val="001F3909"/>
  </w:style>
  <w:style w:type="paragraph" w:customStyle="1" w:styleId="B11FAA69C0394712946CA527E878DF74">
    <w:name w:val="B11FAA69C0394712946CA527E878DF74"/>
    <w:rsid w:val="001F3909"/>
  </w:style>
  <w:style w:type="paragraph" w:customStyle="1" w:styleId="BD0CCC50F7444E818DA541E027896A4F">
    <w:name w:val="BD0CCC50F7444E818DA541E027896A4F"/>
    <w:rsid w:val="001F3909"/>
  </w:style>
  <w:style w:type="paragraph" w:customStyle="1" w:styleId="76EC3A0A2C9E4787B6F9CABDB3BF28DC">
    <w:name w:val="76EC3A0A2C9E4787B6F9CABDB3BF28DC"/>
    <w:rsid w:val="001F3909"/>
  </w:style>
  <w:style w:type="paragraph" w:customStyle="1" w:styleId="1C843AC71C1A472987810FAF37B6F65D">
    <w:name w:val="1C843AC71C1A472987810FAF37B6F65D"/>
    <w:rsid w:val="001F3909"/>
  </w:style>
  <w:style w:type="paragraph" w:customStyle="1" w:styleId="D5094B35CD334A0B83CCAE519D577BFB">
    <w:name w:val="D5094B35CD334A0B83CCAE519D577BFB"/>
    <w:rsid w:val="001F3909"/>
  </w:style>
  <w:style w:type="paragraph" w:customStyle="1" w:styleId="1E9701008BAB4957BA0FC3647B8C9F38">
    <w:name w:val="1E9701008BAB4957BA0FC3647B8C9F38"/>
    <w:rsid w:val="001F3909"/>
  </w:style>
  <w:style w:type="paragraph" w:customStyle="1" w:styleId="E6DFDFD01DA74CA1A4D0A1F2C067E2DD">
    <w:name w:val="E6DFDFD01DA74CA1A4D0A1F2C067E2DD"/>
    <w:rsid w:val="001F3909"/>
  </w:style>
  <w:style w:type="paragraph" w:customStyle="1" w:styleId="16B8C75D4BB94BA88C0F942F382C90E3">
    <w:name w:val="16B8C75D4BB94BA88C0F942F382C90E3"/>
    <w:rsid w:val="001F3909"/>
  </w:style>
  <w:style w:type="paragraph" w:customStyle="1" w:styleId="5F74FDA8FADF4BAB9E0C3E2FFA98408B">
    <w:name w:val="5F74FDA8FADF4BAB9E0C3E2FFA98408B"/>
    <w:rsid w:val="001F3909"/>
  </w:style>
  <w:style w:type="paragraph" w:customStyle="1" w:styleId="1F352653DEB34C2396D0679856412CDF">
    <w:name w:val="1F352653DEB34C2396D0679856412CDF"/>
    <w:rsid w:val="001F3909"/>
  </w:style>
  <w:style w:type="paragraph" w:customStyle="1" w:styleId="FD90754334A84227B041F01004D1BB84">
    <w:name w:val="FD90754334A84227B041F01004D1BB84"/>
    <w:rsid w:val="001F3909"/>
  </w:style>
  <w:style w:type="paragraph" w:customStyle="1" w:styleId="8BE5BB71060743C8B0507BB5B7038547">
    <w:name w:val="8BE5BB71060743C8B0507BB5B7038547"/>
    <w:rsid w:val="001F3909"/>
  </w:style>
  <w:style w:type="paragraph" w:customStyle="1" w:styleId="639BAB8B544B454599D1694256E84A02">
    <w:name w:val="639BAB8B544B454599D1694256E84A02"/>
    <w:rsid w:val="001F3909"/>
  </w:style>
  <w:style w:type="paragraph" w:customStyle="1" w:styleId="F71E0EFF509C4C9E86FFADE90DD7A353">
    <w:name w:val="F71E0EFF509C4C9E86FFADE90DD7A353"/>
    <w:rsid w:val="001F3909"/>
  </w:style>
  <w:style w:type="paragraph" w:customStyle="1" w:styleId="1325EFD76257447398F86A3B8188BFCC">
    <w:name w:val="1325EFD76257447398F86A3B8188BFCC"/>
    <w:rsid w:val="001F3909"/>
  </w:style>
  <w:style w:type="paragraph" w:customStyle="1" w:styleId="8764AC44F9184D9AAFC7F997126CC61C">
    <w:name w:val="8764AC44F9184D9AAFC7F997126CC61C"/>
    <w:rsid w:val="001F3909"/>
  </w:style>
  <w:style w:type="paragraph" w:customStyle="1" w:styleId="94B7C3D539DB440BA66C681A7BBF177B">
    <w:name w:val="94B7C3D539DB440BA66C681A7BBF177B"/>
    <w:rsid w:val="001F3909"/>
  </w:style>
  <w:style w:type="paragraph" w:customStyle="1" w:styleId="F61367D0826340DEB605D05554FCCDB2">
    <w:name w:val="F61367D0826340DEB605D05554FCCDB2"/>
    <w:rsid w:val="001F3909"/>
  </w:style>
  <w:style w:type="paragraph" w:customStyle="1" w:styleId="549F63DD186D4442A8D5231454A2BFA7">
    <w:name w:val="549F63DD186D4442A8D5231454A2BFA7"/>
    <w:rsid w:val="001F3909"/>
  </w:style>
  <w:style w:type="paragraph" w:customStyle="1" w:styleId="36E3997C649D4C258CEA3714C592CFF1">
    <w:name w:val="36E3997C649D4C258CEA3714C592CFF1"/>
    <w:rsid w:val="001F3909"/>
  </w:style>
  <w:style w:type="paragraph" w:customStyle="1" w:styleId="F5196E325841468897DBD8132EA6D7FD">
    <w:name w:val="F5196E325841468897DBD8132EA6D7FD"/>
    <w:rsid w:val="001F3909"/>
  </w:style>
  <w:style w:type="paragraph" w:customStyle="1" w:styleId="C2B7A39404BE4D6FBEBFD86BF703E2F6">
    <w:name w:val="C2B7A39404BE4D6FBEBFD86BF703E2F6"/>
    <w:rsid w:val="001F3909"/>
  </w:style>
  <w:style w:type="paragraph" w:customStyle="1" w:styleId="DA4E7C5A8F35472DB1948F95BBF624A4">
    <w:name w:val="DA4E7C5A8F35472DB1948F95BBF624A4"/>
    <w:rsid w:val="001F3909"/>
  </w:style>
  <w:style w:type="paragraph" w:customStyle="1" w:styleId="8AC6CB5635004E4A813FB87E07523294">
    <w:name w:val="8AC6CB5635004E4A813FB87E07523294"/>
    <w:rsid w:val="001F3909"/>
  </w:style>
  <w:style w:type="paragraph" w:customStyle="1" w:styleId="5B231AAF9B94410C8AFFE5EF0740BD20">
    <w:name w:val="5B231AAF9B94410C8AFFE5EF0740BD20"/>
    <w:rsid w:val="001F3909"/>
  </w:style>
  <w:style w:type="paragraph" w:customStyle="1" w:styleId="FDE58EF8E804469693A03A325B25378B">
    <w:name w:val="FDE58EF8E804469693A03A325B25378B"/>
    <w:rsid w:val="001F3909"/>
  </w:style>
  <w:style w:type="paragraph" w:customStyle="1" w:styleId="2613D16D06994FC79BED8D12EF866B60">
    <w:name w:val="2613D16D06994FC79BED8D12EF866B60"/>
    <w:rsid w:val="001F3909"/>
  </w:style>
  <w:style w:type="paragraph" w:customStyle="1" w:styleId="735BA819F5384C35A078883585541936">
    <w:name w:val="735BA819F5384C35A078883585541936"/>
    <w:rsid w:val="001F3909"/>
  </w:style>
  <w:style w:type="paragraph" w:customStyle="1" w:styleId="C7AF105994ED43B79B6415C8D89504FC">
    <w:name w:val="C7AF105994ED43B79B6415C8D89504FC"/>
    <w:rsid w:val="001F3909"/>
  </w:style>
  <w:style w:type="paragraph" w:customStyle="1" w:styleId="F7E0D9F69D2A469E88E0B6A7DAAC021C">
    <w:name w:val="F7E0D9F69D2A469E88E0B6A7DAAC021C"/>
    <w:rsid w:val="001F3909"/>
  </w:style>
  <w:style w:type="paragraph" w:customStyle="1" w:styleId="EFFB0ABF2F8A466993AF0E3E64AF771D">
    <w:name w:val="EFFB0ABF2F8A466993AF0E3E64AF771D"/>
    <w:rsid w:val="001F3909"/>
  </w:style>
  <w:style w:type="paragraph" w:customStyle="1" w:styleId="41C178EBB162470586BF132F261555A1">
    <w:name w:val="41C178EBB162470586BF132F261555A1"/>
    <w:rsid w:val="001F3909"/>
  </w:style>
  <w:style w:type="paragraph" w:customStyle="1" w:styleId="E80B1BB3F0244B83BC32E3EDDB6A9BF5">
    <w:name w:val="E80B1BB3F0244B83BC32E3EDDB6A9BF5"/>
    <w:rsid w:val="001F3909"/>
  </w:style>
  <w:style w:type="paragraph" w:customStyle="1" w:styleId="8F737C1F745E4000820ACB4535A8DD7F">
    <w:name w:val="8F737C1F745E4000820ACB4535A8DD7F"/>
    <w:rsid w:val="001F3909"/>
  </w:style>
  <w:style w:type="paragraph" w:customStyle="1" w:styleId="7A04A564343249F39C81FDB6A3B77387">
    <w:name w:val="7A04A564343249F39C81FDB6A3B77387"/>
    <w:rsid w:val="001F3909"/>
  </w:style>
  <w:style w:type="paragraph" w:customStyle="1" w:styleId="A438772FC37645CFB3C615624EC5AF33">
    <w:name w:val="A438772FC37645CFB3C615624EC5AF33"/>
    <w:rsid w:val="001F3909"/>
  </w:style>
  <w:style w:type="paragraph" w:customStyle="1" w:styleId="2790CABCEFA746F0926ED8F6E7DC10F4">
    <w:name w:val="2790CABCEFA746F0926ED8F6E7DC10F4"/>
    <w:rsid w:val="001F3909"/>
  </w:style>
  <w:style w:type="paragraph" w:customStyle="1" w:styleId="E1DD8D3923B94665B54ED31BBF7E9E6D">
    <w:name w:val="E1DD8D3923B94665B54ED31BBF7E9E6D"/>
    <w:rsid w:val="001F39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2" ma:contentTypeDescription="Create a new document." ma:contentTypeScope="" ma:versionID="cf6cf056b5324d160236e2ac13572175">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308e4927137fd5e63b6be1bd7725299e"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F460C0CD-0EA2-490A-B7DE-ACED37094F68}">
  <ds:schemaRefs>
    <ds:schemaRef ds:uri="http://schemas.microsoft.com/sharepoint/v3/contenttype/forms"/>
  </ds:schemaRefs>
</ds:datastoreItem>
</file>

<file path=customXml/itemProps2.xml><?xml version="1.0" encoding="utf-8"?>
<ds:datastoreItem xmlns:ds="http://schemas.openxmlformats.org/officeDocument/2006/customXml" ds:itemID="{DCAF49CD-81BB-4ED9-A718-D98C8A5DA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27A47F-0417-412B-B449-2856C38608BB}">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Green cube resume</Template>
  <TotalTime>0</TotalTime>
  <Pages>2</Pages>
  <Words>407</Words>
  <Characters>2321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2020-10-02T11:18:00Z</dcterms:created>
  <dcterms:modified xsi:type="dcterms:W3CDTF">2020-10-02T14:27:00Z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