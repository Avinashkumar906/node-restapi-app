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3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50"/>
        <w:gridCol w:w="6661"/>
      </w:tblGrid>
      <w:tr w:rsidR="006D409C" w:rsidRPr="005C12BD" w14:paraId="6E20FE1E" w14:textId="77777777" w:rsidTr="00A65EA7">
        <w:trPr>
          <w:trHeight w:val="1263"/>
        </w:trPr>
        <w:tc>
          <w:tcPr>
            <w:tcW w:w="4499" w:type="dxa"/>
            <w:vMerge w:val="restart"/>
            <w:tcMar>
              <w:left w:w="360" w:type="dxa"/>
            </w:tcMar>
            <w:vAlign w:val="bottom"/>
          </w:tcPr>
          <w:p w14:paraId="61975BB7" w14:textId="7372B08D" w:rsidR="006D409C" w:rsidRPr="005C12BD" w:rsidRDefault="005A256F" w:rsidP="006D409C">
            <w:pPr>
              <w:tabs>
                <w:tab w:val="left" w:pos="990"/>
              </w:tabs>
              <w:jc w:val="center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02D0CF" wp14:editId="5AD4C10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-2859405</wp:posOffset>
                      </wp:positionV>
                      <wp:extent cx="2602865" cy="2562225"/>
                      <wp:effectExtent l="19050" t="19050" r="26035" b="47625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65" cy="2562225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 l="4000" t="3000" r="4000" b="4000"/>
                                </a:stretch>
                              </a:blip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093D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8" o:spid="_x0000_s1026" type="#_x0000_t4" style="position:absolute;margin-left:-2.75pt;margin-top:-225.15pt;width:204.95pt;height:2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" strokecolor="#4c661a [1604]" strokeweight="1pt">
                      <v:fill r:id="rId11" o:title="" recolor="t" rotate="t" type="frame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31521B" w:themeFill="accent2" w:themeFillShade="80"/>
          </w:tcPr>
          <w:p w14:paraId="06A65DA4" w14:textId="77777777" w:rsidR="006D409C" w:rsidRPr="005C12BD" w:rsidRDefault="006D409C" w:rsidP="006D409C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661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Calibri" w:hAnsi="Calibri" w:cs="Calibri"/>
              </w:rPr>
              <w:id w:val="1049110328"/>
              <w:placeholder>
                <w:docPart w:val="F388F7663B2746DCB3311E7BDA0C9097"/>
              </w:placeholder>
              <w:temporary/>
              <w:showingPlcHdr/>
              <w15:appearance w15:val="hidden"/>
            </w:sdtPr>
            <w:sdtEndPr/>
            <w:sdtContent>
              <w:p w14:paraId="37630E1B" w14:textId="77777777" w:rsidR="006D409C" w:rsidRPr="005C12BD" w:rsidRDefault="006D409C" w:rsidP="00776643">
                <w:pPr>
                  <w:pStyle w:val="Heading1"/>
                  <w:rPr>
                    <w:rFonts w:ascii="Calibri" w:hAnsi="Calibri" w:cs="Calibri"/>
                  </w:rPr>
                </w:pPr>
                <w:r w:rsidRPr="005C12BD">
                  <w:rPr>
                    <w:rFonts w:ascii="Calibri" w:hAnsi="Calibri" w:cs="Calibri"/>
                  </w:rPr>
                  <w:t>EDUCATION</w:t>
                </w:r>
              </w:p>
            </w:sdtContent>
          </w:sdt>
        </w:tc>
      </w:tr>
      <w:tr w:rsidR="006D409C" w:rsidRPr="005C12BD" w14:paraId="3217B9B6" w14:textId="77777777" w:rsidTr="00A65EA7">
        <w:trPr>
          <w:trHeight w:val="3960"/>
        </w:trPr>
        <w:tc>
          <w:tcPr>
            <w:tcW w:w="4499" w:type="dxa"/>
            <w:vMerge/>
            <w:tcMar>
              <w:left w:w="360" w:type="dxa"/>
            </w:tcMar>
            <w:vAlign w:val="bottom"/>
          </w:tcPr>
          <w:p w14:paraId="02C1BCB6" w14:textId="77777777" w:rsidR="006D409C" w:rsidRPr="005C12BD" w:rsidRDefault="006D409C" w:rsidP="00776643">
            <w:pPr>
              <w:tabs>
                <w:tab w:val="left" w:pos="990"/>
              </w:tabs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450" w:type="dxa"/>
            <w:tcMar>
              <w:left w:w="0" w:type="dxa"/>
              <w:right w:w="0" w:type="dxa"/>
            </w:tcMar>
          </w:tcPr>
          <w:p w14:paraId="5D7156AD" w14:textId="77777777" w:rsidR="006D409C" w:rsidRPr="005C12BD" w:rsidRDefault="006D409C" w:rsidP="00776643">
            <w:pPr>
              <w:tabs>
                <w:tab w:val="left" w:pos="990"/>
              </w:tabs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6B698657" wp14:editId="4A53ACF1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B0CAD9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698657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FB0CAD9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1" w:type="dxa"/>
          </w:tcPr>
          <w:p w14:paraId="26B7E38E" w14:textId="25C77789" w:rsidR="007D238B" w:rsidRPr="005C12BD" w:rsidRDefault="007D238B" w:rsidP="00776643">
            <w:pPr>
              <w:rPr>
                <w:rFonts w:ascii="Calibri" w:hAnsi="Calibri" w:cs="Calibri"/>
                <w:b/>
              </w:rPr>
            </w:pPr>
          </w:p>
          <w:p w14:paraId="704196D6" w14:textId="3A10A42E" w:rsidR="007D238B" w:rsidRPr="005C12BD" w:rsidRDefault="007D238B" w:rsidP="00776643">
            <w:pPr>
              <w:rPr>
                <w:rFonts w:ascii="Calibri" w:hAnsi="Calibri" w:cs="Calibri"/>
                <w:b/>
                <w:sz w:val="28"/>
                <w:szCs w:val="32"/>
              </w:rPr>
            </w:pPr>
            <w:r w:rsidRPr="005C12BD">
              <w:rPr>
                <w:rFonts w:ascii="Calibri" w:hAnsi="Calibri" w:cs="Calibri"/>
                <w:b/>
                <w:sz w:val="28"/>
                <w:szCs w:val="32"/>
              </w:rPr>
              <w:t>Matriculation</w:t>
            </w:r>
            <w:r w:rsidR="008F5751">
              <w:rPr>
                <w:rFonts w:ascii="Calibri" w:hAnsi="Calibri" w:cs="Calibri"/>
                <w:b/>
                <w:sz w:val="28"/>
                <w:szCs w:val="32"/>
              </w:rPr>
              <w:t xml:space="preserve"> (71.83%)</w:t>
            </w:r>
          </w:p>
          <w:p w14:paraId="60170C68" w14:textId="5D880E88" w:rsidR="006D409C" w:rsidRPr="005C12BD" w:rsidRDefault="007D238B" w:rsidP="00776643">
            <w:pPr>
              <w:rPr>
                <w:rFonts w:ascii="Calibri" w:hAnsi="Calibri" w:cs="Calibri"/>
                <w:b/>
                <w:sz w:val="28"/>
                <w:szCs w:val="32"/>
              </w:rPr>
            </w:pPr>
            <w:r w:rsidRPr="005C12BD">
              <w:rPr>
                <w:rFonts w:ascii="Calibri" w:hAnsi="Calibri" w:cs="Calibri"/>
                <w:b/>
                <w:sz w:val="28"/>
                <w:szCs w:val="32"/>
              </w:rPr>
              <w:t>R. K. Govt. Boys School, Delhi, India</w:t>
            </w:r>
            <w:r w:rsidR="008F5751">
              <w:rPr>
                <w:rFonts w:ascii="Calibri" w:hAnsi="Calibri" w:cs="Calibri"/>
                <w:b/>
                <w:sz w:val="28"/>
                <w:szCs w:val="32"/>
              </w:rPr>
              <w:t xml:space="preserve"> </w:t>
            </w:r>
          </w:p>
          <w:p w14:paraId="6F43CF4A" w14:textId="59EB8D25" w:rsidR="006D409C" w:rsidRPr="005C12BD" w:rsidRDefault="007D238B" w:rsidP="00776643">
            <w:pPr>
              <w:pStyle w:val="Date"/>
              <w:rPr>
                <w:rFonts w:ascii="Calibri" w:hAnsi="Calibri" w:cs="Calibri"/>
                <w:sz w:val="24"/>
                <w:szCs w:val="32"/>
              </w:rPr>
            </w:pPr>
            <w:r w:rsidRPr="005C12BD">
              <w:rPr>
                <w:rFonts w:ascii="Calibri" w:hAnsi="Calibri" w:cs="Calibri"/>
                <w:sz w:val="24"/>
                <w:szCs w:val="32"/>
              </w:rPr>
              <w:t>Aug 2006</w:t>
            </w:r>
            <w:r w:rsidR="006D409C" w:rsidRPr="005C12BD">
              <w:rPr>
                <w:rFonts w:ascii="Calibri" w:hAnsi="Calibri" w:cs="Calibri"/>
                <w:sz w:val="24"/>
                <w:szCs w:val="32"/>
              </w:rPr>
              <w:t xml:space="preserve"> </w:t>
            </w:r>
            <w:r w:rsidRPr="005C12BD">
              <w:rPr>
                <w:rFonts w:ascii="Calibri" w:hAnsi="Calibri" w:cs="Calibri"/>
                <w:sz w:val="24"/>
                <w:szCs w:val="32"/>
              </w:rPr>
              <w:t>–</w:t>
            </w:r>
            <w:r w:rsidR="006D409C" w:rsidRPr="005C12BD">
              <w:rPr>
                <w:rFonts w:ascii="Calibri" w:hAnsi="Calibri" w:cs="Calibri"/>
                <w:sz w:val="24"/>
                <w:szCs w:val="32"/>
              </w:rPr>
              <w:t xml:space="preserve"> </w:t>
            </w:r>
            <w:r w:rsidRPr="005C12BD">
              <w:rPr>
                <w:rFonts w:ascii="Calibri" w:hAnsi="Calibri" w:cs="Calibri"/>
                <w:sz w:val="24"/>
                <w:szCs w:val="32"/>
              </w:rPr>
              <w:t>Apr 2008</w:t>
            </w:r>
          </w:p>
          <w:p w14:paraId="617F146E" w14:textId="406BFB64" w:rsidR="006D409C" w:rsidRPr="005C12BD" w:rsidRDefault="006D409C" w:rsidP="00776643">
            <w:pPr>
              <w:rPr>
                <w:rFonts w:ascii="Calibri" w:hAnsi="Calibri" w:cs="Calibri"/>
              </w:rPr>
            </w:pPr>
          </w:p>
          <w:p w14:paraId="2080074C" w14:textId="458D34FD" w:rsidR="007D238B" w:rsidRPr="005C12BD" w:rsidRDefault="007D238B" w:rsidP="007D238B">
            <w:pPr>
              <w:rPr>
                <w:rFonts w:ascii="Calibri" w:hAnsi="Calibri" w:cs="Calibri"/>
                <w:b/>
                <w:sz w:val="28"/>
                <w:szCs w:val="32"/>
              </w:rPr>
            </w:pPr>
            <w:r w:rsidRPr="005C12BD">
              <w:rPr>
                <w:rFonts w:ascii="Calibri" w:hAnsi="Calibri" w:cs="Calibri"/>
                <w:b/>
                <w:sz w:val="28"/>
                <w:szCs w:val="32"/>
              </w:rPr>
              <w:t>Intermediate of Science</w:t>
            </w:r>
            <w:r w:rsidR="008F5751">
              <w:rPr>
                <w:rFonts w:ascii="Calibri" w:hAnsi="Calibri" w:cs="Calibri"/>
                <w:b/>
                <w:sz w:val="28"/>
                <w:szCs w:val="32"/>
              </w:rPr>
              <w:t xml:space="preserve"> (71.20%)</w:t>
            </w:r>
          </w:p>
          <w:p w14:paraId="6AA4B052" w14:textId="6133049A" w:rsidR="007D238B" w:rsidRPr="005C12BD" w:rsidRDefault="007D238B" w:rsidP="007D238B">
            <w:pPr>
              <w:rPr>
                <w:rFonts w:ascii="Calibri" w:hAnsi="Calibri" w:cs="Calibri"/>
                <w:b/>
                <w:sz w:val="28"/>
                <w:szCs w:val="32"/>
              </w:rPr>
            </w:pPr>
            <w:r w:rsidRPr="005C12BD">
              <w:rPr>
                <w:rFonts w:ascii="Calibri" w:hAnsi="Calibri" w:cs="Calibri"/>
                <w:b/>
                <w:sz w:val="28"/>
                <w:szCs w:val="32"/>
              </w:rPr>
              <w:t>G. B. Pant Govt. Boys School, Delhi, India</w:t>
            </w:r>
            <w:r w:rsidR="008F5751">
              <w:rPr>
                <w:rFonts w:ascii="Calibri" w:hAnsi="Calibri" w:cs="Calibri"/>
                <w:b/>
                <w:sz w:val="28"/>
                <w:szCs w:val="32"/>
              </w:rPr>
              <w:t xml:space="preserve"> </w:t>
            </w:r>
          </w:p>
          <w:p w14:paraId="4B0D1F17" w14:textId="6608EB81" w:rsidR="007D238B" w:rsidRPr="005C12BD" w:rsidRDefault="007D238B" w:rsidP="007D238B">
            <w:pPr>
              <w:pStyle w:val="Date"/>
              <w:rPr>
                <w:rFonts w:ascii="Calibri" w:hAnsi="Calibri" w:cs="Calibri"/>
                <w:sz w:val="24"/>
                <w:szCs w:val="32"/>
              </w:rPr>
            </w:pPr>
            <w:r w:rsidRPr="005C12BD">
              <w:rPr>
                <w:rFonts w:ascii="Calibri" w:hAnsi="Calibri" w:cs="Calibri"/>
                <w:sz w:val="24"/>
                <w:szCs w:val="32"/>
              </w:rPr>
              <w:t>Aug 2008 – Apr 2010</w:t>
            </w:r>
          </w:p>
          <w:p w14:paraId="706D59BD" w14:textId="77777777" w:rsidR="006D409C" w:rsidRPr="005C12BD" w:rsidRDefault="006D409C" w:rsidP="00776643">
            <w:pPr>
              <w:rPr>
                <w:rFonts w:ascii="Calibri" w:hAnsi="Calibri" w:cs="Calibri"/>
              </w:rPr>
            </w:pPr>
          </w:p>
          <w:p w14:paraId="799B9581" w14:textId="3C857F40" w:rsidR="007D238B" w:rsidRPr="005C12BD" w:rsidRDefault="007D238B" w:rsidP="007D238B">
            <w:pPr>
              <w:rPr>
                <w:rFonts w:ascii="Calibri" w:hAnsi="Calibri" w:cs="Calibri"/>
                <w:b/>
                <w:sz w:val="28"/>
                <w:szCs w:val="32"/>
              </w:rPr>
            </w:pPr>
            <w:r w:rsidRPr="005C12BD">
              <w:rPr>
                <w:rFonts w:ascii="Calibri" w:hAnsi="Calibri" w:cs="Calibri"/>
                <w:b/>
                <w:sz w:val="28"/>
                <w:szCs w:val="32"/>
              </w:rPr>
              <w:t>Bachelor of Technology</w:t>
            </w:r>
            <w:r w:rsidR="008F5751">
              <w:rPr>
                <w:rFonts w:ascii="Calibri" w:hAnsi="Calibri" w:cs="Calibri"/>
                <w:b/>
                <w:sz w:val="28"/>
                <w:szCs w:val="32"/>
              </w:rPr>
              <w:t xml:space="preserve"> (74.26%)</w:t>
            </w:r>
          </w:p>
          <w:p w14:paraId="60C3711F" w14:textId="16927EBC" w:rsidR="007D238B" w:rsidRPr="005C12BD" w:rsidRDefault="007D238B" w:rsidP="007D238B">
            <w:pPr>
              <w:rPr>
                <w:rFonts w:ascii="Calibri" w:hAnsi="Calibri" w:cs="Calibri"/>
                <w:b/>
                <w:sz w:val="28"/>
                <w:szCs w:val="32"/>
              </w:rPr>
            </w:pPr>
            <w:r w:rsidRPr="005C12BD">
              <w:rPr>
                <w:rFonts w:ascii="Calibri" w:hAnsi="Calibri" w:cs="Calibri"/>
                <w:b/>
                <w:sz w:val="28"/>
                <w:szCs w:val="32"/>
              </w:rPr>
              <w:t xml:space="preserve">Guru Gobind Singh </w:t>
            </w:r>
            <w:r w:rsidR="005C12BD">
              <w:rPr>
                <w:rFonts w:ascii="Calibri" w:hAnsi="Calibri" w:cs="Calibri"/>
                <w:b/>
                <w:sz w:val="28"/>
                <w:szCs w:val="32"/>
              </w:rPr>
              <w:t>I. P.</w:t>
            </w:r>
            <w:r w:rsidRPr="005C12BD">
              <w:rPr>
                <w:rFonts w:ascii="Calibri" w:hAnsi="Calibri" w:cs="Calibri"/>
                <w:b/>
                <w:sz w:val="28"/>
                <w:szCs w:val="32"/>
              </w:rPr>
              <w:t xml:space="preserve"> University, Delhi, India</w:t>
            </w:r>
          </w:p>
          <w:p w14:paraId="44D78FFF" w14:textId="22383770" w:rsidR="007D238B" w:rsidRPr="005C12BD" w:rsidRDefault="007D238B" w:rsidP="007D238B">
            <w:pPr>
              <w:pStyle w:val="Date"/>
              <w:rPr>
                <w:rFonts w:ascii="Calibri" w:hAnsi="Calibri" w:cs="Calibri"/>
                <w:sz w:val="24"/>
                <w:szCs w:val="32"/>
              </w:rPr>
            </w:pPr>
            <w:r w:rsidRPr="005C12BD">
              <w:rPr>
                <w:rFonts w:ascii="Calibri" w:hAnsi="Calibri" w:cs="Calibri"/>
                <w:sz w:val="24"/>
                <w:szCs w:val="32"/>
              </w:rPr>
              <w:t>Aug 2011 – Jun 2015</w:t>
            </w:r>
          </w:p>
          <w:p w14:paraId="4C9959D2" w14:textId="7BA7D398" w:rsidR="007D238B" w:rsidRPr="005C12BD" w:rsidRDefault="007D238B" w:rsidP="00776643">
            <w:pPr>
              <w:rPr>
                <w:rFonts w:ascii="Calibri" w:hAnsi="Calibri" w:cs="Calibri"/>
              </w:rPr>
            </w:pPr>
          </w:p>
        </w:tc>
      </w:tr>
      <w:tr w:rsidR="001239E7" w:rsidRPr="005C12BD" w14:paraId="1A5A5DC8" w14:textId="77777777" w:rsidTr="00A65EA7">
        <w:trPr>
          <w:trHeight w:val="1263"/>
        </w:trPr>
        <w:tc>
          <w:tcPr>
            <w:tcW w:w="4499" w:type="dxa"/>
            <w:vMerge w:val="restart"/>
            <w:tcMar>
              <w:left w:w="360" w:type="dxa"/>
            </w:tcMar>
            <w:vAlign w:val="bottom"/>
          </w:tcPr>
          <w:p w14:paraId="533C4E96" w14:textId="0FCE78CA" w:rsidR="001239E7" w:rsidRPr="005C12BD" w:rsidRDefault="001239E7" w:rsidP="005D47DE">
            <w:pPr>
              <w:pStyle w:val="Title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Avinash</w:t>
            </w:r>
          </w:p>
          <w:p w14:paraId="4B9FB7AB" w14:textId="0C992A55" w:rsidR="001239E7" w:rsidRPr="005C12BD" w:rsidRDefault="001239E7" w:rsidP="005D47DE">
            <w:pPr>
              <w:pStyle w:val="Subtitle"/>
              <w:rPr>
                <w:rFonts w:ascii="Calibri" w:hAnsi="Calibri" w:cs="Calibri"/>
              </w:rPr>
            </w:pPr>
            <w:r w:rsidRPr="003307A3">
              <w:rPr>
                <w:rFonts w:ascii="Calibri" w:hAnsi="Calibri" w:cs="Calibri"/>
                <w:spacing w:val="11"/>
                <w:w w:val="100"/>
              </w:rPr>
              <w:t>Web Develope</w:t>
            </w:r>
            <w:r w:rsidRPr="003307A3">
              <w:rPr>
                <w:rFonts w:ascii="Calibri" w:hAnsi="Calibri" w:cs="Calibri"/>
                <w:spacing w:val="3"/>
                <w:w w:val="100"/>
              </w:rPr>
              <w:t>r</w:t>
            </w:r>
          </w:p>
          <w:sdt>
            <w:sdtPr>
              <w:rPr>
                <w:rFonts w:ascii="Calibri" w:hAnsi="Calibri" w:cs="Calibri"/>
              </w:rPr>
              <w:id w:val="-1448076370"/>
              <w:placeholder>
                <w:docPart w:val="E80B1BB3F0244B83BC32E3EDDB6A9BF5"/>
              </w:placeholder>
              <w:temporary/>
              <w:showingPlcHdr/>
              <w15:appearance w15:val="hidden"/>
            </w:sdtPr>
            <w:sdtEndPr/>
            <w:sdtContent>
              <w:p w14:paraId="4955F988" w14:textId="77777777" w:rsidR="001239E7" w:rsidRPr="005C12BD" w:rsidRDefault="001239E7" w:rsidP="00916F1C">
                <w:pPr>
                  <w:pStyle w:val="Heading2"/>
                  <w:spacing w:before="0"/>
                  <w:rPr>
                    <w:rFonts w:ascii="Calibri" w:hAnsi="Calibri" w:cs="Calibri"/>
                  </w:rPr>
                </w:pPr>
                <w:r w:rsidRPr="005C12BD">
                  <w:rPr>
                    <w:rFonts w:ascii="Calibri" w:hAnsi="Calibri" w:cs="Calibri"/>
                  </w:rPr>
                  <w:t>Profile</w:t>
                </w:r>
              </w:p>
            </w:sdtContent>
          </w:sdt>
          <w:p w14:paraId="387CBB5A" w14:textId="1591FAFF" w:rsidR="001239E7" w:rsidRPr="005C12BD" w:rsidRDefault="008751E3" w:rsidP="005C12BD">
            <w:pPr>
              <w:pStyle w:val="ProfileText"/>
              <w:spacing w:before="240"/>
              <w:jc w:val="both"/>
              <w:rPr>
                <w:rFonts w:ascii="Calibri" w:hAnsi="Calibri" w:cs="Calibri"/>
              </w:rPr>
            </w:pPr>
            <w:r w:rsidRPr="008751E3">
              <w:rPr>
                <w:rFonts w:ascii="Calibri" w:hAnsi="Calibri" w:cs="Calibri"/>
              </w:rPr>
              <w:t>2+ years experienced, dynamic and detail-oriented Full Stack Web Developer</w:t>
            </w:r>
            <w:r>
              <w:rPr>
                <w:rFonts w:ascii="Calibri" w:hAnsi="Calibri" w:cs="Calibri"/>
              </w:rPr>
              <w:t>.</w:t>
            </w:r>
            <w:r w:rsidR="001239E7" w:rsidRPr="005C12BD">
              <w:rPr>
                <w:rFonts w:ascii="Calibri" w:hAnsi="Calibri" w:cs="Calibri"/>
              </w:rPr>
              <w:t xml:space="preserve"> </w:t>
            </w:r>
            <w:r w:rsidRPr="008751E3">
              <w:rPr>
                <w:rFonts w:ascii="Calibri" w:hAnsi="Calibri" w:cs="Calibri"/>
              </w:rPr>
              <w:t>Highly skilled in end-to-end SDLC and</w:t>
            </w:r>
            <w:r w:rsidR="001239E7" w:rsidRPr="005C12BD">
              <w:rPr>
                <w:rFonts w:ascii="Calibri" w:hAnsi="Calibri" w:cs="Calibri"/>
              </w:rPr>
              <w:t xml:space="preserve"> </w:t>
            </w:r>
            <w:r w:rsidRPr="008751E3">
              <w:rPr>
                <w:rFonts w:ascii="Calibri" w:hAnsi="Calibri" w:cs="Calibri"/>
              </w:rPr>
              <w:t>effectively</w:t>
            </w:r>
            <w:r>
              <w:rPr>
                <w:rFonts w:ascii="Calibri" w:hAnsi="Calibri" w:cs="Calibri"/>
              </w:rPr>
              <w:t xml:space="preserve"> developed</w:t>
            </w:r>
            <w:r w:rsidR="00857A6C">
              <w:rPr>
                <w:rFonts w:ascii="Calibri" w:hAnsi="Calibri" w:cs="Calibri"/>
              </w:rPr>
              <w:t xml:space="preserve"> and enhanced</w:t>
            </w:r>
            <w:r>
              <w:rPr>
                <w:rFonts w:ascii="Calibri" w:hAnsi="Calibri" w:cs="Calibri"/>
              </w:rPr>
              <w:t xml:space="preserve"> the a</w:t>
            </w:r>
            <w:r w:rsidR="001239E7" w:rsidRPr="005C12BD">
              <w:rPr>
                <w:rFonts w:ascii="Calibri" w:hAnsi="Calibri" w:cs="Calibri"/>
              </w:rPr>
              <w:t>pplicatio</w:t>
            </w:r>
            <w:r>
              <w:rPr>
                <w:rFonts w:ascii="Calibri" w:hAnsi="Calibri" w:cs="Calibri"/>
              </w:rPr>
              <w:t>n for client</w:t>
            </w:r>
            <w:r w:rsidR="001239E7" w:rsidRPr="005C12BD">
              <w:rPr>
                <w:rFonts w:ascii="Calibri" w:hAnsi="Calibri" w:cs="Calibri"/>
              </w:rPr>
              <w:t>.</w:t>
            </w:r>
            <w:r w:rsidR="00CC787A">
              <w:rPr>
                <w:rFonts w:ascii="Calibri" w:hAnsi="Calibri" w:cs="Calibri"/>
              </w:rPr>
              <w:t xml:space="preserve"> </w:t>
            </w:r>
            <w:r w:rsidR="001239E7" w:rsidRPr="005C12BD">
              <w:rPr>
                <w:rFonts w:ascii="Calibri" w:hAnsi="Calibri" w:cs="Calibri"/>
              </w:rPr>
              <w:t>Exceptional interpersonal,</w:t>
            </w:r>
            <w:r w:rsidR="00857A6C">
              <w:rPr>
                <w:rFonts w:ascii="Calibri" w:hAnsi="Calibri" w:cs="Calibri"/>
              </w:rPr>
              <w:t xml:space="preserve"> </w:t>
            </w:r>
            <w:r w:rsidR="00857A6C" w:rsidRPr="005C12BD">
              <w:rPr>
                <w:rFonts w:ascii="Calibri" w:hAnsi="Calibri" w:cs="Calibri"/>
              </w:rPr>
              <w:t>multitasking</w:t>
            </w:r>
            <w:r w:rsidR="001239E7" w:rsidRPr="005C12BD">
              <w:rPr>
                <w:rFonts w:ascii="Calibri" w:hAnsi="Calibri" w:cs="Calibri"/>
              </w:rPr>
              <w:t xml:space="preserve"> </w:t>
            </w:r>
            <w:r w:rsidR="00857A6C">
              <w:rPr>
                <w:rFonts w:ascii="Calibri" w:hAnsi="Calibri" w:cs="Calibri"/>
              </w:rPr>
              <w:t xml:space="preserve">and </w:t>
            </w:r>
            <w:r w:rsidR="001239E7" w:rsidRPr="005C12BD">
              <w:rPr>
                <w:rFonts w:ascii="Calibri" w:hAnsi="Calibri" w:cs="Calibri"/>
              </w:rPr>
              <w:t xml:space="preserve">communication abilities to deliver </w:t>
            </w:r>
            <w:r w:rsidR="00857A6C">
              <w:rPr>
                <w:rFonts w:ascii="Calibri" w:hAnsi="Calibri" w:cs="Calibri"/>
              </w:rPr>
              <w:t xml:space="preserve">the </w:t>
            </w:r>
            <w:r w:rsidR="00EB3C5E" w:rsidRPr="005C12BD">
              <w:rPr>
                <w:rFonts w:ascii="Calibri" w:hAnsi="Calibri" w:cs="Calibri"/>
              </w:rPr>
              <w:t>first-rate</w:t>
            </w:r>
            <w:r w:rsidR="001239E7" w:rsidRPr="005C12BD">
              <w:rPr>
                <w:rFonts w:ascii="Calibri" w:hAnsi="Calibri" w:cs="Calibri"/>
              </w:rPr>
              <w:t xml:space="preserve"> results.</w:t>
            </w:r>
          </w:p>
          <w:sdt>
            <w:sdtPr>
              <w:rPr>
                <w:rFonts w:ascii="Calibri" w:hAnsi="Calibri" w:cs="Calibri"/>
              </w:rPr>
              <w:id w:val="-1954003311"/>
              <w:placeholder>
                <w:docPart w:val="8F737C1F745E4000820ACB4535A8DD7F"/>
              </w:placeholder>
              <w:temporary/>
              <w:showingPlcHdr/>
              <w15:appearance w15:val="hidden"/>
            </w:sdtPr>
            <w:sdtEndPr/>
            <w:sdtContent>
              <w:p w14:paraId="242C50C7" w14:textId="77777777" w:rsidR="001239E7" w:rsidRPr="005C12BD" w:rsidRDefault="001239E7" w:rsidP="005D47DE">
                <w:pPr>
                  <w:pStyle w:val="Heading2"/>
                  <w:rPr>
                    <w:rFonts w:ascii="Calibri" w:hAnsi="Calibri" w:cs="Calibri"/>
                  </w:rPr>
                </w:pPr>
                <w:r w:rsidRPr="005C12BD">
                  <w:rPr>
                    <w:rFonts w:ascii="Calibri" w:hAnsi="Calibri" w:cs="Calibri"/>
                    <w:caps w:val="0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 w:cs="Calibri"/>
              </w:rPr>
              <w:id w:val="1111563247"/>
              <w:placeholder>
                <w:docPart w:val="7A04A564343249F39C81FDB6A3B77387"/>
              </w:placeholder>
              <w:temporary/>
              <w:showingPlcHdr/>
              <w15:appearance w15:val="hidden"/>
            </w:sdtPr>
            <w:sdtEndPr/>
            <w:sdtContent>
              <w:p w14:paraId="5323AE0B" w14:textId="77777777" w:rsidR="001239E7" w:rsidRPr="005C12BD" w:rsidRDefault="001239E7" w:rsidP="00005C5F">
                <w:pPr>
                  <w:pStyle w:val="ContactDetails"/>
                  <w:numPr>
                    <w:ilvl w:val="0"/>
                    <w:numId w:val="6"/>
                  </w:numPr>
                  <w:spacing w:before="240"/>
                  <w:rPr>
                    <w:rFonts w:ascii="Calibri" w:hAnsi="Calibri" w:cs="Calibri"/>
                  </w:rPr>
                </w:pPr>
                <w:r w:rsidRPr="005C12BD">
                  <w:rPr>
                    <w:rFonts w:ascii="Calibri" w:hAnsi="Calibri" w:cs="Calibri"/>
                  </w:rPr>
                  <w:t>PHONE:</w:t>
                </w:r>
              </w:p>
            </w:sdtContent>
          </w:sdt>
          <w:p w14:paraId="0A709A21" w14:textId="0B0019F2" w:rsidR="001239E7" w:rsidRPr="005C12BD" w:rsidRDefault="001239E7" w:rsidP="00005C5F">
            <w:pPr>
              <w:pStyle w:val="ContactDetails"/>
              <w:spacing w:after="240"/>
              <w:ind w:left="720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8802393238</w:t>
            </w:r>
          </w:p>
          <w:sdt>
            <w:sdtPr>
              <w:rPr>
                <w:rFonts w:ascii="Calibri" w:hAnsi="Calibri" w:cs="Calibri"/>
              </w:rPr>
              <w:id w:val="67859272"/>
              <w:placeholder>
                <w:docPart w:val="A438772FC37645CFB3C615624EC5AF33"/>
              </w:placeholder>
              <w:temporary/>
              <w:showingPlcHdr/>
              <w15:appearance w15:val="hidden"/>
            </w:sdtPr>
            <w:sdtEndPr/>
            <w:sdtContent>
              <w:p w14:paraId="1CD59226" w14:textId="77777777" w:rsidR="001239E7" w:rsidRPr="005C12BD" w:rsidRDefault="001239E7" w:rsidP="00005C5F">
                <w:pPr>
                  <w:pStyle w:val="ContactDetails"/>
                  <w:numPr>
                    <w:ilvl w:val="0"/>
                    <w:numId w:val="6"/>
                  </w:numPr>
                  <w:rPr>
                    <w:rFonts w:ascii="Calibri" w:hAnsi="Calibri" w:cs="Calibri"/>
                  </w:rPr>
                </w:pPr>
                <w:r w:rsidRPr="005C12BD">
                  <w:rPr>
                    <w:rFonts w:ascii="Calibri" w:hAnsi="Calibri" w:cs="Calibri"/>
                  </w:rPr>
                  <w:t>WEBSITE:</w:t>
                </w:r>
              </w:p>
            </w:sdtContent>
          </w:sdt>
          <w:p w14:paraId="699CF611" w14:textId="280EA218" w:rsidR="001239E7" w:rsidRPr="005C12BD" w:rsidRDefault="001239E7" w:rsidP="00005C5F">
            <w:pPr>
              <w:pStyle w:val="ContactDetails"/>
              <w:spacing w:after="240"/>
              <w:ind w:left="720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www.asquare.gq</w:t>
            </w:r>
          </w:p>
          <w:sdt>
            <w:sdtPr>
              <w:rPr>
                <w:rFonts w:ascii="Calibri" w:hAnsi="Calibri" w:cs="Calibri"/>
              </w:rPr>
              <w:id w:val="-240260293"/>
              <w:placeholder>
                <w:docPart w:val="2790CABCEFA746F0926ED8F6E7DC10F4"/>
              </w:placeholder>
              <w:temporary/>
              <w:showingPlcHdr/>
              <w15:appearance w15:val="hidden"/>
            </w:sdtPr>
            <w:sdtEndPr/>
            <w:sdtContent>
              <w:p w14:paraId="4598EA87" w14:textId="77777777" w:rsidR="001239E7" w:rsidRPr="005C12BD" w:rsidRDefault="001239E7" w:rsidP="00005C5F">
                <w:pPr>
                  <w:pStyle w:val="ContactDetails"/>
                  <w:numPr>
                    <w:ilvl w:val="0"/>
                    <w:numId w:val="6"/>
                  </w:numPr>
                  <w:rPr>
                    <w:rFonts w:ascii="Calibri" w:hAnsi="Calibri" w:cs="Calibri"/>
                  </w:rPr>
                </w:pPr>
                <w:r w:rsidRPr="005C12BD">
                  <w:rPr>
                    <w:rFonts w:ascii="Calibri" w:hAnsi="Calibri" w:cs="Calibri"/>
                  </w:rPr>
                  <w:t>EMAIL:</w:t>
                </w:r>
              </w:p>
            </w:sdtContent>
          </w:sdt>
          <w:p w14:paraId="2C2A4532" w14:textId="70A9D9B5" w:rsidR="001239E7" w:rsidRPr="00005C5F" w:rsidRDefault="00C46818" w:rsidP="00005C5F">
            <w:pPr>
              <w:pStyle w:val="ListParagraph"/>
              <w:rPr>
                <w:rFonts w:ascii="Calibri" w:hAnsi="Calibri" w:cs="Calibri"/>
              </w:rPr>
            </w:pPr>
            <w:hyperlink r:id="rId12" w:history="1">
              <w:r w:rsidR="00005C5F" w:rsidRPr="009868B3">
                <w:rPr>
                  <w:rStyle w:val="Hyperlink"/>
                  <w:rFonts w:ascii="Calibri" w:hAnsi="Calibri" w:cs="Calibri"/>
                </w:rPr>
                <w:t>avinashkumar906@gmail.com</w:t>
              </w:r>
            </w:hyperlink>
            <w:r w:rsidR="001239E7" w:rsidRPr="00005C5F">
              <w:rPr>
                <w:rFonts w:ascii="Calibri" w:hAnsi="Calibri" w:cs="Calibri"/>
              </w:rPr>
              <w:t xml:space="preserve"> </w:t>
            </w:r>
          </w:p>
          <w:p w14:paraId="166A1CA8" w14:textId="7B955D53" w:rsidR="001239E7" w:rsidRPr="005C12BD" w:rsidRDefault="001239E7" w:rsidP="006210DE">
            <w:pPr>
              <w:rPr>
                <w:rFonts w:ascii="Calibri" w:hAnsi="Calibri" w:cs="Calibri"/>
              </w:rPr>
            </w:pPr>
          </w:p>
        </w:tc>
        <w:tc>
          <w:tcPr>
            <w:tcW w:w="450" w:type="dxa"/>
            <w:shd w:val="clear" w:color="auto" w:fill="31521B" w:themeFill="accent2" w:themeFillShade="80"/>
          </w:tcPr>
          <w:p w14:paraId="7FDA03D0" w14:textId="77777777" w:rsidR="001239E7" w:rsidRPr="005C12BD" w:rsidRDefault="001239E7" w:rsidP="00776643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661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Calibri" w:hAnsi="Calibri" w:cs="Calibri"/>
              </w:rPr>
              <w:id w:val="1001553383"/>
              <w:placeholder>
                <w:docPart w:val="E1DD8D3923B94665B54ED31BBF7E9E6D"/>
              </w:placeholder>
              <w:temporary/>
              <w:showingPlcHdr/>
              <w15:appearance w15:val="hidden"/>
            </w:sdtPr>
            <w:sdtEndPr/>
            <w:sdtContent>
              <w:p w14:paraId="69D137E6" w14:textId="77777777" w:rsidR="001239E7" w:rsidRPr="005C12BD" w:rsidRDefault="001239E7" w:rsidP="00776643">
                <w:pPr>
                  <w:pStyle w:val="Heading1"/>
                  <w:rPr>
                    <w:rFonts w:ascii="Calibri" w:hAnsi="Calibri" w:cs="Calibri"/>
                    <w:b/>
                  </w:rPr>
                </w:pPr>
                <w:r w:rsidRPr="005C12BD">
                  <w:rPr>
                    <w:rFonts w:ascii="Calibri" w:hAnsi="Calibri" w:cs="Calibri"/>
                  </w:rPr>
                  <w:t>WORK EXPERIENCE</w:t>
                </w:r>
              </w:p>
            </w:sdtContent>
          </w:sdt>
        </w:tc>
      </w:tr>
      <w:tr w:rsidR="001239E7" w:rsidRPr="005C12BD" w14:paraId="7E047008" w14:textId="77777777" w:rsidTr="00A65EA7">
        <w:trPr>
          <w:trHeight w:val="80"/>
        </w:trPr>
        <w:tc>
          <w:tcPr>
            <w:tcW w:w="4499" w:type="dxa"/>
            <w:vMerge/>
            <w:vAlign w:val="bottom"/>
          </w:tcPr>
          <w:p w14:paraId="17CC725D" w14:textId="77777777" w:rsidR="001239E7" w:rsidRPr="005C12BD" w:rsidRDefault="001239E7" w:rsidP="00776643">
            <w:pPr>
              <w:ind w:right="0"/>
              <w:rPr>
                <w:rFonts w:ascii="Calibri" w:hAnsi="Calibri" w:cs="Calibri"/>
                <w:noProof/>
              </w:rPr>
            </w:pPr>
          </w:p>
        </w:tc>
        <w:tc>
          <w:tcPr>
            <w:tcW w:w="450" w:type="dxa"/>
            <w:tcMar>
              <w:left w:w="0" w:type="dxa"/>
              <w:right w:w="0" w:type="dxa"/>
            </w:tcMar>
          </w:tcPr>
          <w:p w14:paraId="194C0FD0" w14:textId="77777777" w:rsidR="001239E7" w:rsidRPr="005C12BD" w:rsidRDefault="001239E7" w:rsidP="00776643">
            <w:pPr>
              <w:tabs>
                <w:tab w:val="left" w:pos="990"/>
              </w:tabs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071E84C7" wp14:editId="38D876FF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5D14FC" w14:textId="77777777" w:rsidR="001239E7" w:rsidRPr="00AF4EA4" w:rsidRDefault="001239E7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1E84C7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5D14FC" w14:textId="77777777" w:rsidR="001239E7" w:rsidRPr="00AF4EA4" w:rsidRDefault="001239E7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1" w:type="dxa"/>
          </w:tcPr>
          <w:p w14:paraId="788A09C5" w14:textId="77777777" w:rsidR="009A0D4D" w:rsidRDefault="009A0D4D" w:rsidP="009A0D4D">
            <w:pPr>
              <w:rPr>
                <w:rFonts w:ascii="Calibri" w:hAnsi="Calibri" w:cs="Calibri"/>
                <w:b/>
                <w:sz w:val="32"/>
                <w:szCs w:val="36"/>
              </w:rPr>
            </w:pPr>
            <w:r>
              <w:rPr>
                <w:rFonts w:ascii="Calibri" w:hAnsi="Calibri" w:cs="Calibri"/>
                <w:b/>
                <w:sz w:val="32"/>
                <w:szCs w:val="36"/>
              </w:rPr>
              <w:t>HCL Technologies (Noida)</w:t>
            </w:r>
          </w:p>
          <w:p w14:paraId="62A5C213" w14:textId="77777777" w:rsidR="009A0D4D" w:rsidRPr="005E7CCB" w:rsidRDefault="009A0D4D" w:rsidP="009A0D4D">
            <w:pPr>
              <w:pStyle w:val="Date"/>
              <w:spacing w:after="240"/>
              <w:rPr>
                <w:rFonts w:ascii="Calibri" w:hAnsi="Calibri" w:cs="Calibri"/>
                <w:b/>
                <w:bCs/>
                <w:sz w:val="24"/>
                <w:szCs w:val="32"/>
              </w:rPr>
            </w:pPr>
            <w:r w:rsidRPr="005E7CCB">
              <w:rPr>
                <w:rFonts w:ascii="Calibri" w:hAnsi="Calibri" w:cs="Calibri"/>
                <w:b/>
                <w:bCs/>
                <w:sz w:val="24"/>
                <w:szCs w:val="32"/>
              </w:rPr>
              <w:t>Jul-2018 – Present</w:t>
            </w:r>
          </w:p>
          <w:p w14:paraId="0C134852" w14:textId="77777777" w:rsidR="009A0D4D" w:rsidRPr="00DA39DB" w:rsidRDefault="009A0D4D" w:rsidP="009A0D4D">
            <w:pPr>
              <w:rPr>
                <w:rFonts w:ascii="Calibri" w:hAnsi="Calibri" w:cs="Calibri"/>
                <w:b/>
                <w:sz w:val="28"/>
                <w:szCs w:val="32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   </w:t>
            </w:r>
            <w:r w:rsidRPr="00DA39DB">
              <w:rPr>
                <w:rFonts w:ascii="Calibri" w:hAnsi="Calibri" w:cs="Calibri"/>
                <w:b/>
                <w:sz w:val="28"/>
                <w:szCs w:val="32"/>
              </w:rPr>
              <w:t>T-Mobile.com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 (MEAN Stack Developer)</w:t>
            </w:r>
          </w:p>
          <w:p w14:paraId="5ACA171A" w14:textId="77777777" w:rsidR="009A0D4D" w:rsidRPr="00CC787A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Development of new components, services, directives, and pipes etc.</w:t>
            </w:r>
            <w:r w:rsidRPr="005C12BD">
              <w:rPr>
                <w:rFonts w:ascii="Calibri" w:hAnsi="Calibri" w:cs="Calibri"/>
                <w:sz w:val="24"/>
                <w:szCs w:val="28"/>
              </w:rPr>
              <w:t xml:space="preserve"> </w:t>
            </w:r>
          </w:p>
          <w:p w14:paraId="15E52BD2" w14:textId="77777777" w:rsidR="009A0D4D" w:rsidRPr="005C12B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Enhancement in existing business logic and maintenance of the existing product</w:t>
            </w:r>
            <w:r w:rsidRPr="005C12BD">
              <w:rPr>
                <w:rFonts w:ascii="Calibri" w:hAnsi="Calibri" w:cs="Calibri"/>
                <w:sz w:val="24"/>
                <w:szCs w:val="28"/>
              </w:rPr>
              <w:t>.</w:t>
            </w:r>
          </w:p>
          <w:p w14:paraId="13CED5EF" w14:textId="77777777" w:rsidR="009A0D4D" w:rsidRPr="005C12B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Integration of third-party libraries like Bootstrap, RXJS, AOS and carousels etc</w:t>
            </w:r>
            <w:r w:rsidRPr="005C12BD">
              <w:rPr>
                <w:rFonts w:ascii="Calibri" w:hAnsi="Calibri" w:cs="Calibri"/>
                <w:sz w:val="24"/>
                <w:szCs w:val="28"/>
              </w:rPr>
              <w:t>.</w:t>
            </w:r>
          </w:p>
          <w:p w14:paraId="00F1DF9C" w14:textId="70B65995" w:rsidR="009A0D4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Development of Rest APIs in </w:t>
            </w:r>
            <w:r w:rsidR="00A65EA7">
              <w:rPr>
                <w:rFonts w:ascii="Calibri" w:hAnsi="Calibri" w:cs="Calibri"/>
                <w:sz w:val="24"/>
                <w:szCs w:val="28"/>
              </w:rPr>
              <w:t>Node (</w:t>
            </w:r>
            <w:proofErr w:type="spellStart"/>
            <w:r>
              <w:rPr>
                <w:rFonts w:ascii="Calibri" w:hAnsi="Calibri" w:cs="Calibri"/>
                <w:sz w:val="24"/>
                <w:szCs w:val="28"/>
              </w:rPr>
              <w:t>Expressjs</w:t>
            </w:r>
            <w:proofErr w:type="spellEnd"/>
            <w:r w:rsidR="00A65EA7">
              <w:rPr>
                <w:rFonts w:ascii="Calibri" w:hAnsi="Calibri" w:cs="Calibri"/>
                <w:sz w:val="24"/>
                <w:szCs w:val="28"/>
              </w:rPr>
              <w:t>)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and integration with product.</w:t>
            </w:r>
          </w:p>
          <w:p w14:paraId="5A1C1679" w14:textId="77777777" w:rsidR="009A0D4D" w:rsidRPr="008D4F4E" w:rsidRDefault="009A0D4D" w:rsidP="009A0D4D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Implementation of lazy loading, JWT authentication and routing in product.</w:t>
            </w:r>
          </w:p>
          <w:p w14:paraId="0296FFA5" w14:textId="77777777" w:rsidR="009A0D4D" w:rsidRDefault="009A0D4D" w:rsidP="009A0D4D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ascii="Calibri" w:hAnsi="Calibri" w:cs="Calibri"/>
                <w:sz w:val="24"/>
                <w:szCs w:val="28"/>
              </w:rPr>
            </w:pPr>
            <w:r w:rsidRPr="005C12BD">
              <w:rPr>
                <w:rFonts w:ascii="Calibri" w:hAnsi="Calibri" w:cs="Calibri"/>
                <w:sz w:val="24"/>
                <w:szCs w:val="28"/>
              </w:rPr>
              <w:t>Coordinated with On-site in daily status meetings.</w:t>
            </w:r>
          </w:p>
          <w:p w14:paraId="75DA1A28" w14:textId="77777777" w:rsidR="009A0D4D" w:rsidRPr="00DA39DB" w:rsidRDefault="009A0D4D" w:rsidP="009A0D4D">
            <w:pPr>
              <w:rPr>
                <w:rFonts w:ascii="Calibri" w:hAnsi="Calibri" w:cs="Calibri"/>
                <w:b/>
                <w:sz w:val="28"/>
                <w:szCs w:val="32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   </w:t>
            </w:r>
            <w:r w:rsidRPr="00DA39DB">
              <w:rPr>
                <w:rFonts w:ascii="Calibri" w:hAnsi="Calibri" w:cs="Calibri"/>
                <w:b/>
                <w:sz w:val="28"/>
                <w:szCs w:val="32"/>
              </w:rPr>
              <w:t>Tracfone.com (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>Web Developer</w:t>
            </w:r>
            <w:r w:rsidRPr="00DA39DB">
              <w:rPr>
                <w:rFonts w:ascii="Calibri" w:hAnsi="Calibri" w:cs="Calibri"/>
                <w:b/>
                <w:sz w:val="28"/>
                <w:szCs w:val="32"/>
              </w:rPr>
              <w:t xml:space="preserve">) </w:t>
            </w:r>
          </w:p>
          <w:p w14:paraId="4B2A59BC" w14:textId="77777777" w:rsidR="009A0D4D" w:rsidRPr="005C12B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Development and maintenance of existing product</w:t>
            </w:r>
            <w:r w:rsidRPr="005C12BD">
              <w:rPr>
                <w:rFonts w:ascii="Calibri" w:hAnsi="Calibri" w:cs="Calibri"/>
                <w:sz w:val="24"/>
                <w:szCs w:val="28"/>
              </w:rPr>
              <w:t xml:space="preserve">. </w:t>
            </w:r>
          </w:p>
          <w:p w14:paraId="32C14CC0" w14:textId="77777777" w:rsidR="009A0D4D" w:rsidRPr="005C12B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Integration of third-party Rest APIs and libraries</w:t>
            </w:r>
            <w:r w:rsidRPr="005C12BD">
              <w:rPr>
                <w:rFonts w:ascii="Calibri" w:hAnsi="Calibri" w:cs="Calibri"/>
                <w:sz w:val="24"/>
                <w:szCs w:val="28"/>
              </w:rPr>
              <w:t>.</w:t>
            </w:r>
          </w:p>
          <w:p w14:paraId="3CAA3838" w14:textId="4A9A6214" w:rsidR="009A0D4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Enhancement of existing components, services, directives, </w:t>
            </w:r>
            <w:r w:rsidR="00FA243C">
              <w:rPr>
                <w:rFonts w:ascii="Calibri" w:hAnsi="Calibri" w:cs="Calibri"/>
                <w:sz w:val="24"/>
                <w:szCs w:val="28"/>
              </w:rPr>
              <w:t>pipes,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and other services in product</w:t>
            </w:r>
            <w:r w:rsidRPr="005C12BD">
              <w:rPr>
                <w:rFonts w:ascii="Calibri" w:hAnsi="Calibri" w:cs="Calibri"/>
                <w:sz w:val="24"/>
                <w:szCs w:val="28"/>
              </w:rPr>
              <w:t>.</w:t>
            </w:r>
          </w:p>
          <w:p w14:paraId="693B8758" w14:textId="77777777" w:rsidR="009A0D4D" w:rsidRPr="004D36B9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Conversion from photoshop PSD design into Html pages</w:t>
            </w:r>
            <w:r w:rsidRPr="005C12BD">
              <w:rPr>
                <w:rFonts w:ascii="Calibri" w:hAnsi="Calibri" w:cs="Calibri"/>
                <w:sz w:val="24"/>
                <w:szCs w:val="28"/>
              </w:rPr>
              <w:t>.</w:t>
            </w:r>
          </w:p>
          <w:p w14:paraId="2BC4345B" w14:textId="405B3E2A" w:rsidR="009A0D4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Worked with Accessibility team to make our product accessible for physically challenged people</w:t>
            </w:r>
            <w:r w:rsidRPr="005C12BD">
              <w:rPr>
                <w:rFonts w:ascii="Calibri" w:hAnsi="Calibri" w:cs="Calibri"/>
                <w:sz w:val="24"/>
                <w:szCs w:val="28"/>
              </w:rPr>
              <w:t>.</w:t>
            </w:r>
          </w:p>
          <w:p w14:paraId="1A605E0A" w14:textId="54EA1F79" w:rsidR="001239E7" w:rsidRPr="009A0D4D" w:rsidRDefault="009A0D4D" w:rsidP="009A0D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Support in </w:t>
            </w:r>
            <w:r w:rsidR="00FA243C">
              <w:rPr>
                <w:rFonts w:ascii="Calibri" w:hAnsi="Calibri" w:cs="Calibri"/>
                <w:sz w:val="24"/>
                <w:szCs w:val="28"/>
              </w:rPr>
              <w:t>quarterly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release of product</w:t>
            </w:r>
          </w:p>
        </w:tc>
      </w:tr>
      <w:tr w:rsidR="008C4C4D" w:rsidRPr="005C12BD" w14:paraId="502BF733" w14:textId="77777777" w:rsidTr="00A65EA7">
        <w:trPr>
          <w:trHeight w:val="1052"/>
        </w:trPr>
        <w:tc>
          <w:tcPr>
            <w:tcW w:w="4499" w:type="dxa"/>
            <w:vMerge w:val="restart"/>
            <w:vAlign w:val="bottom"/>
          </w:tcPr>
          <w:p w14:paraId="607BAFED" w14:textId="77777777" w:rsidR="008C4C4D" w:rsidRPr="005C12BD" w:rsidRDefault="008C4C4D" w:rsidP="00776643">
            <w:pPr>
              <w:ind w:right="0"/>
              <w:rPr>
                <w:rFonts w:ascii="Calibri" w:hAnsi="Calibri" w:cs="Calibri"/>
                <w:noProof/>
              </w:rPr>
            </w:pPr>
          </w:p>
        </w:tc>
        <w:tc>
          <w:tcPr>
            <w:tcW w:w="450" w:type="dxa"/>
            <w:shd w:val="clear" w:color="auto" w:fill="31521B" w:themeFill="accent2" w:themeFillShade="80"/>
          </w:tcPr>
          <w:p w14:paraId="04190851" w14:textId="77777777" w:rsidR="008C4C4D" w:rsidRPr="005C12BD" w:rsidRDefault="008C4C4D" w:rsidP="00776643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661" w:type="dxa"/>
            <w:shd w:val="clear" w:color="auto" w:fill="31521B" w:themeFill="accent2" w:themeFillShade="80"/>
            <w:vAlign w:val="center"/>
          </w:tcPr>
          <w:p w14:paraId="4F60D082" w14:textId="6924CE00" w:rsidR="008C4C4D" w:rsidRPr="005C12BD" w:rsidRDefault="008C4C4D" w:rsidP="00776643">
            <w:pPr>
              <w:pStyle w:val="Heading1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Technologies</w:t>
            </w:r>
          </w:p>
        </w:tc>
      </w:tr>
      <w:tr w:rsidR="008C4C4D" w:rsidRPr="005C12BD" w14:paraId="57BFFD0A" w14:textId="77777777" w:rsidTr="00A65EA7">
        <w:trPr>
          <w:trHeight w:val="2187"/>
        </w:trPr>
        <w:tc>
          <w:tcPr>
            <w:tcW w:w="4499" w:type="dxa"/>
            <w:vMerge/>
            <w:vAlign w:val="bottom"/>
          </w:tcPr>
          <w:p w14:paraId="7016FD4B" w14:textId="77777777" w:rsidR="008C4C4D" w:rsidRPr="005C12BD" w:rsidRDefault="008C4C4D" w:rsidP="00776643">
            <w:pPr>
              <w:ind w:right="0"/>
              <w:rPr>
                <w:rFonts w:ascii="Calibri" w:hAnsi="Calibri" w:cs="Calibri"/>
                <w:noProof/>
              </w:rPr>
            </w:pPr>
          </w:p>
        </w:tc>
        <w:tc>
          <w:tcPr>
            <w:tcW w:w="450" w:type="dxa"/>
            <w:tcMar>
              <w:left w:w="0" w:type="dxa"/>
              <w:right w:w="0" w:type="dxa"/>
            </w:tcMar>
          </w:tcPr>
          <w:p w14:paraId="3D002B3F" w14:textId="77777777" w:rsidR="008C4C4D" w:rsidRPr="005C12BD" w:rsidRDefault="008C4C4D" w:rsidP="00776643">
            <w:pPr>
              <w:tabs>
                <w:tab w:val="left" w:pos="990"/>
              </w:tabs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6359F105" wp14:editId="0C804B99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EB24A" w14:textId="77777777" w:rsidR="008C4C4D" w:rsidRPr="00AF4EA4" w:rsidRDefault="008C4C4D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59F105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AEB24A" w14:textId="77777777" w:rsidR="008C4C4D" w:rsidRPr="00AF4EA4" w:rsidRDefault="008C4C4D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1" w:type="dxa"/>
            <w:vAlign w:val="bottom"/>
          </w:tcPr>
          <w:p w14:paraId="0BAB2CF0" w14:textId="614BB0E1" w:rsidR="00FA243C" w:rsidRDefault="00FA243C" w:rsidP="00FA243C">
            <w:p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Frontend: </w:t>
            </w:r>
            <w:r>
              <w:rPr>
                <w:rFonts w:ascii="Calibri" w:hAnsi="Calibri" w:cs="Calibri"/>
                <w:sz w:val="24"/>
                <w:szCs w:val="28"/>
              </w:rPr>
              <w:t>Html, CSS, JavaScript, Bootstrap etc.</w:t>
            </w:r>
          </w:p>
          <w:p w14:paraId="2FCD889F" w14:textId="26206FCD" w:rsidR="008F5751" w:rsidRPr="008F5751" w:rsidRDefault="008F5751" w:rsidP="00FA243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Backend: 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Nodejs, </w:t>
            </w:r>
            <w:proofErr w:type="spellStart"/>
            <w:r>
              <w:rPr>
                <w:rFonts w:ascii="Calibri" w:hAnsi="Calibri" w:cs="Calibri"/>
                <w:sz w:val="24"/>
                <w:szCs w:val="28"/>
              </w:rPr>
              <w:t>ExpressJs</w:t>
            </w:r>
            <w:proofErr w:type="spellEnd"/>
            <w:r>
              <w:rPr>
                <w:rFonts w:ascii="Calibri" w:hAnsi="Calibri" w:cs="Calibri"/>
                <w:sz w:val="24"/>
                <w:szCs w:val="28"/>
              </w:rPr>
              <w:t>, Mongoose, JWT token.</w:t>
            </w:r>
          </w:p>
          <w:p w14:paraId="39BF3B5C" w14:textId="3430961E" w:rsidR="00FA243C" w:rsidRDefault="00FA243C" w:rsidP="00FA243C">
            <w:p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Frameworks: 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Angular (2+), </w:t>
            </w:r>
            <w:proofErr w:type="spellStart"/>
            <w:r>
              <w:rPr>
                <w:rFonts w:ascii="Calibri" w:hAnsi="Calibri" w:cs="Calibri"/>
                <w:sz w:val="24"/>
                <w:szCs w:val="28"/>
              </w:rPr>
              <w:t>ReactJs</w:t>
            </w:r>
            <w:proofErr w:type="spellEnd"/>
            <w:r w:rsidR="008F5751">
              <w:rPr>
                <w:rFonts w:ascii="Calibri" w:hAnsi="Calibri" w:cs="Calibri"/>
                <w:sz w:val="24"/>
                <w:szCs w:val="28"/>
              </w:rPr>
              <w:t>, Angular-Mat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etc.</w:t>
            </w:r>
          </w:p>
          <w:p w14:paraId="78550645" w14:textId="4C87BE2F" w:rsidR="00FA243C" w:rsidRDefault="00FA243C" w:rsidP="00FA243C">
            <w:p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Version Control: </w:t>
            </w:r>
            <w:r>
              <w:rPr>
                <w:rFonts w:ascii="Calibri" w:hAnsi="Calibri" w:cs="Calibri"/>
                <w:sz w:val="24"/>
                <w:szCs w:val="28"/>
              </w:rPr>
              <w:t>Git, GitHub, Bitbucket etc.</w:t>
            </w:r>
          </w:p>
          <w:p w14:paraId="70DE7AB4" w14:textId="66600FA5" w:rsidR="00FA243C" w:rsidRDefault="00FA243C" w:rsidP="00FA243C">
            <w:p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Database: </w:t>
            </w:r>
            <w:r>
              <w:rPr>
                <w:rFonts w:ascii="Calibri" w:hAnsi="Calibri" w:cs="Calibri"/>
                <w:sz w:val="24"/>
                <w:szCs w:val="28"/>
              </w:rPr>
              <w:t>Mongo DB (non-SQL).</w:t>
            </w:r>
          </w:p>
          <w:p w14:paraId="4A87D33F" w14:textId="1299DA8B" w:rsidR="006A5BBD" w:rsidRPr="005C12BD" w:rsidRDefault="006A5BBD" w:rsidP="00855D13">
            <w:pPr>
              <w:rPr>
                <w:rFonts w:ascii="Calibri" w:hAnsi="Calibri" w:cs="Calibri"/>
                <w:b/>
              </w:rPr>
            </w:pPr>
          </w:p>
        </w:tc>
      </w:tr>
      <w:tr w:rsidR="006210DE" w:rsidRPr="005C12BD" w14:paraId="592015EC" w14:textId="77777777" w:rsidTr="00A65EA7">
        <w:trPr>
          <w:trHeight w:val="980"/>
        </w:trPr>
        <w:tc>
          <w:tcPr>
            <w:tcW w:w="4499" w:type="dxa"/>
            <w:vMerge w:val="restart"/>
            <w:tcMar>
              <w:left w:w="360" w:type="dxa"/>
            </w:tcMar>
            <w:vAlign w:val="bottom"/>
          </w:tcPr>
          <w:p w14:paraId="350DF19D" w14:textId="29DC4209" w:rsidR="006210DE" w:rsidRPr="005C12BD" w:rsidRDefault="006210DE" w:rsidP="006210DE">
            <w:pPr>
              <w:pStyle w:val="Heading2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Hobb</w:t>
            </w:r>
            <w:r w:rsidR="007D36B4">
              <w:rPr>
                <w:rFonts w:ascii="Calibri" w:hAnsi="Calibri" w:cs="Calibri"/>
              </w:rPr>
              <w:t>ies</w:t>
            </w:r>
          </w:p>
          <w:p w14:paraId="72FAF49D" w14:textId="77777777" w:rsidR="006210DE" w:rsidRPr="005C12BD" w:rsidRDefault="006210DE" w:rsidP="00005C5F">
            <w:pPr>
              <w:pStyle w:val="ProfileText"/>
              <w:numPr>
                <w:ilvl w:val="0"/>
                <w:numId w:val="4"/>
              </w:numPr>
              <w:spacing w:before="240"/>
              <w:jc w:val="both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Listening Music</w:t>
            </w:r>
          </w:p>
          <w:p w14:paraId="20873069" w14:textId="77777777" w:rsidR="006210DE" w:rsidRPr="005C12BD" w:rsidRDefault="006210DE" w:rsidP="00005C5F">
            <w:pPr>
              <w:pStyle w:val="Profile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Photo Editing</w:t>
            </w:r>
          </w:p>
          <w:p w14:paraId="4131F843" w14:textId="575F1339" w:rsidR="006210DE" w:rsidRPr="005C12BD" w:rsidRDefault="006210DE" w:rsidP="00005C5F">
            <w:pPr>
              <w:pStyle w:val="ProfileText"/>
              <w:numPr>
                <w:ilvl w:val="0"/>
                <w:numId w:val="4"/>
              </w:numPr>
              <w:spacing w:after="240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Playing Chess</w:t>
            </w:r>
          </w:p>
          <w:p w14:paraId="08815457" w14:textId="68773B7C" w:rsidR="006210DE" w:rsidRPr="005C12BD" w:rsidRDefault="006210DE" w:rsidP="00E518A8">
            <w:pPr>
              <w:pStyle w:val="Heading2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Skills</w:t>
            </w:r>
          </w:p>
          <w:p w14:paraId="648D3DDB" w14:textId="77777777" w:rsidR="006210DE" w:rsidRPr="005C12BD" w:rsidRDefault="006210DE" w:rsidP="00005C5F">
            <w:pPr>
              <w:pStyle w:val="ContactDetails"/>
              <w:numPr>
                <w:ilvl w:val="0"/>
                <w:numId w:val="5"/>
              </w:numPr>
              <w:spacing w:before="240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Teamwork</w:t>
            </w:r>
          </w:p>
          <w:p w14:paraId="198AF9DD" w14:textId="77777777" w:rsidR="006210DE" w:rsidRPr="005C12BD" w:rsidRDefault="006210DE" w:rsidP="00005C5F">
            <w:pPr>
              <w:pStyle w:val="ContactDetails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Time management</w:t>
            </w:r>
          </w:p>
          <w:p w14:paraId="03A05E11" w14:textId="77777777" w:rsidR="006210DE" w:rsidRPr="005C12BD" w:rsidRDefault="006210DE" w:rsidP="00005C5F">
            <w:pPr>
              <w:pStyle w:val="ContactDetails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Problem solving</w:t>
            </w:r>
          </w:p>
          <w:p w14:paraId="3A45704B" w14:textId="77777777" w:rsidR="006210DE" w:rsidRPr="005C12BD" w:rsidRDefault="006210DE" w:rsidP="00005C5F">
            <w:pPr>
              <w:pStyle w:val="ContactDetails"/>
              <w:numPr>
                <w:ilvl w:val="0"/>
                <w:numId w:val="5"/>
              </w:numPr>
              <w:spacing w:after="240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 xml:space="preserve">Fast Learner </w:t>
            </w:r>
          </w:p>
          <w:p w14:paraId="190CBC0B" w14:textId="1FBBF415" w:rsidR="006210DE" w:rsidRPr="005C12BD" w:rsidRDefault="006210DE" w:rsidP="006210DE">
            <w:pPr>
              <w:pStyle w:val="ContactDetails"/>
              <w:spacing w:before="240"/>
              <w:rPr>
                <w:rFonts w:ascii="Calibri" w:hAnsi="Calibri" w:cs="Calibri"/>
              </w:rPr>
            </w:pPr>
          </w:p>
        </w:tc>
        <w:tc>
          <w:tcPr>
            <w:tcW w:w="450" w:type="dxa"/>
            <w:shd w:val="clear" w:color="auto" w:fill="31521B" w:themeFill="accent2" w:themeFillShade="80"/>
          </w:tcPr>
          <w:p w14:paraId="1896C399" w14:textId="77777777" w:rsidR="006210DE" w:rsidRPr="005C12BD" w:rsidRDefault="006210DE" w:rsidP="004847CB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661" w:type="dxa"/>
            <w:shd w:val="clear" w:color="auto" w:fill="31521B"/>
            <w:vAlign w:val="center"/>
          </w:tcPr>
          <w:p w14:paraId="6ADA70A3" w14:textId="0B9BFE9A" w:rsidR="006210DE" w:rsidRPr="005C12BD" w:rsidRDefault="00200F16" w:rsidP="004847CB">
            <w:pPr>
              <w:pStyle w:val="Heading1"/>
              <w:rPr>
                <w:rFonts w:ascii="Calibri" w:hAnsi="Calibri" w:cs="Calibri"/>
              </w:rPr>
            </w:pPr>
            <w:r w:rsidRPr="00200F16">
              <w:rPr>
                <w:rFonts w:ascii="Calibri" w:hAnsi="Calibri" w:cs="Calibri"/>
              </w:rPr>
              <w:t xml:space="preserve">COURSES </w:t>
            </w:r>
          </w:p>
        </w:tc>
      </w:tr>
      <w:tr w:rsidR="006210DE" w:rsidRPr="005C12BD" w14:paraId="5CD7785D" w14:textId="77777777" w:rsidTr="00A65EA7">
        <w:trPr>
          <w:trHeight w:val="2780"/>
        </w:trPr>
        <w:tc>
          <w:tcPr>
            <w:tcW w:w="4499" w:type="dxa"/>
            <w:vMerge/>
            <w:tcMar>
              <w:left w:w="360" w:type="dxa"/>
            </w:tcMar>
            <w:vAlign w:val="bottom"/>
          </w:tcPr>
          <w:p w14:paraId="3EF5F08D" w14:textId="2572BA26" w:rsidR="006210DE" w:rsidRPr="005C12BD" w:rsidRDefault="006210DE" w:rsidP="006210DE">
            <w:pPr>
              <w:pStyle w:val="ContactDetails"/>
              <w:spacing w:before="240"/>
              <w:rPr>
                <w:rFonts w:ascii="Calibri" w:hAnsi="Calibri" w:cs="Calibri"/>
              </w:rPr>
            </w:pPr>
          </w:p>
        </w:tc>
        <w:tc>
          <w:tcPr>
            <w:tcW w:w="450" w:type="dxa"/>
            <w:tcMar>
              <w:left w:w="0" w:type="dxa"/>
              <w:right w:w="0" w:type="dxa"/>
            </w:tcMar>
          </w:tcPr>
          <w:p w14:paraId="384E2EDF" w14:textId="77777777" w:rsidR="006210DE" w:rsidRPr="005C12BD" w:rsidRDefault="006210DE" w:rsidP="00E518A8">
            <w:pPr>
              <w:tabs>
                <w:tab w:val="left" w:pos="990"/>
              </w:tabs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0E45D08F" wp14:editId="275EC56F">
                      <wp:extent cx="227812" cy="311173"/>
                      <wp:effectExtent l="0" t="3810" r="0" b="0"/>
                      <wp:docPr id="2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D32FF" w14:textId="77777777" w:rsidR="006210DE" w:rsidRPr="00AF4EA4" w:rsidRDefault="006210DE" w:rsidP="0058122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45D08F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6J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5NveiY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0BD32FF" w14:textId="77777777" w:rsidR="006210DE" w:rsidRPr="00AF4EA4" w:rsidRDefault="006210DE" w:rsidP="0058122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717C4F" w14:textId="6B3A57FB" w:rsidR="006210DE" w:rsidRPr="005C12BD" w:rsidRDefault="006210DE" w:rsidP="00E518A8">
            <w:pPr>
              <w:rPr>
                <w:rFonts w:ascii="Calibri" w:hAnsi="Calibri" w:cs="Calibri"/>
                <w:b/>
              </w:rPr>
            </w:pPr>
          </w:p>
          <w:p w14:paraId="5B5B47FD" w14:textId="0B5F78A6" w:rsidR="006210DE" w:rsidRPr="005C12BD" w:rsidRDefault="006210DE" w:rsidP="00E518A8">
            <w:pPr>
              <w:rPr>
                <w:rFonts w:ascii="Calibri" w:hAnsi="Calibri" w:cs="Calibri"/>
              </w:rPr>
            </w:pPr>
          </w:p>
        </w:tc>
        <w:tc>
          <w:tcPr>
            <w:tcW w:w="6661" w:type="dxa"/>
          </w:tcPr>
          <w:p w14:paraId="79D7FA66" w14:textId="77777777" w:rsidR="00200F16" w:rsidRDefault="00200F16" w:rsidP="00200F16">
            <w:pPr>
              <w:rPr>
                <w:rFonts w:ascii="Calibri" w:hAnsi="Calibri" w:cs="Calibri"/>
                <w:b/>
                <w:sz w:val="28"/>
                <w:szCs w:val="32"/>
              </w:rPr>
            </w:pPr>
          </w:p>
          <w:p w14:paraId="04EA410C" w14:textId="5EFF0E64" w:rsidR="00200F16" w:rsidRDefault="00200F16" w:rsidP="00200F16">
            <w:pPr>
              <w:rPr>
                <w:rFonts w:ascii="Calibri" w:hAnsi="Calibri" w:cs="Calibri"/>
                <w:b/>
                <w:sz w:val="28"/>
                <w:szCs w:val="32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>Angular 2+ (Udemy.com)</w:t>
            </w:r>
          </w:p>
          <w:p w14:paraId="29CE1C50" w14:textId="77777777" w:rsidR="00200F16" w:rsidRPr="001239E7" w:rsidRDefault="00200F16" w:rsidP="008F5751">
            <w:pPr>
              <w:spacing w:after="240"/>
              <w:rPr>
                <w:rFonts w:ascii="Calibri" w:hAnsi="Calibri" w:cs="Calibri"/>
                <w:b/>
                <w:sz w:val="28"/>
                <w:szCs w:val="32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Learned angular Components, Directives, Pipes, Routing, Lazy Loading, Dependency injection, Reactive forms etc.</w:t>
            </w:r>
          </w:p>
          <w:p w14:paraId="6320F051" w14:textId="77777777" w:rsidR="00200F16" w:rsidRDefault="00200F16" w:rsidP="00200F16">
            <w:pPr>
              <w:rPr>
                <w:rFonts w:ascii="Calibri" w:hAnsi="Calibri" w:cs="Calibri"/>
                <w:b/>
                <w:sz w:val="28"/>
                <w:szCs w:val="32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>Nodejs (Udemy.com)</w:t>
            </w:r>
          </w:p>
          <w:p w14:paraId="01B049AB" w14:textId="77777777" w:rsidR="00200F16" w:rsidRDefault="00200F16" w:rsidP="008F5751">
            <w:pPr>
              <w:spacing w:after="240"/>
              <w:rPr>
                <w:rFonts w:ascii="Calibri" w:hAnsi="Calibri" w:cs="Calibri"/>
                <w:b/>
                <w:sz w:val="28"/>
                <w:szCs w:val="32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Learned Rest APIs, Middleware, Route Handlers, MongoDB operations, 3</w:t>
            </w:r>
            <w:r w:rsidRPr="00200F16">
              <w:rPr>
                <w:rFonts w:ascii="Calibri" w:hAnsi="Calibri" w:cs="Calibri"/>
                <w:sz w:val="24"/>
                <w:szCs w:val="28"/>
                <w:vertAlign w:val="superscript"/>
              </w:rPr>
              <w:t>rd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party integration, JWT authentication etc.</w:t>
            </w:r>
          </w:p>
          <w:p w14:paraId="6306CA5C" w14:textId="77777777" w:rsidR="00200F16" w:rsidRPr="001239E7" w:rsidRDefault="00200F16" w:rsidP="00200F16">
            <w:pPr>
              <w:rPr>
                <w:rFonts w:ascii="Calibri" w:hAnsi="Calibri" w:cs="Calibri"/>
                <w:b/>
                <w:sz w:val="28"/>
                <w:szCs w:val="32"/>
              </w:rPr>
            </w:pPr>
            <w:r w:rsidRPr="001239E7">
              <w:rPr>
                <w:rFonts w:ascii="Calibri" w:hAnsi="Calibri" w:cs="Calibri"/>
                <w:b/>
                <w:sz w:val="28"/>
                <w:szCs w:val="32"/>
              </w:rPr>
              <w:t>Java Framework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 xml:space="preserve"> (</w:t>
            </w:r>
            <w:r w:rsidRPr="001239E7">
              <w:rPr>
                <w:rFonts w:ascii="Calibri" w:hAnsi="Calibri" w:cs="Calibri"/>
                <w:b/>
                <w:sz w:val="28"/>
                <w:szCs w:val="32"/>
              </w:rPr>
              <w:t>HCL Training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>)</w:t>
            </w:r>
          </w:p>
          <w:p w14:paraId="366899CC" w14:textId="77777777" w:rsidR="006210DE" w:rsidRDefault="00200F16" w:rsidP="00200F16">
            <w:pPr>
              <w:pStyle w:val="Date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Learned </w:t>
            </w:r>
            <w:r w:rsidRPr="001239E7">
              <w:rPr>
                <w:rFonts w:ascii="Calibri" w:hAnsi="Calibri" w:cs="Calibri"/>
                <w:sz w:val="24"/>
                <w:szCs w:val="28"/>
              </w:rPr>
              <w:t xml:space="preserve">JAVA 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core, </w:t>
            </w:r>
            <w:r w:rsidRPr="001239E7">
              <w:rPr>
                <w:rFonts w:ascii="Calibri" w:hAnsi="Calibri" w:cs="Calibri"/>
                <w:sz w:val="24"/>
                <w:szCs w:val="28"/>
              </w:rPr>
              <w:t>JSP</w:t>
            </w:r>
            <w:r>
              <w:rPr>
                <w:rFonts w:ascii="Calibri" w:hAnsi="Calibri" w:cs="Calibri"/>
                <w:sz w:val="24"/>
                <w:szCs w:val="28"/>
              </w:rPr>
              <w:t>,</w:t>
            </w:r>
            <w:r w:rsidRPr="001239E7">
              <w:rPr>
                <w:rFonts w:ascii="Calibri" w:hAnsi="Calibri" w:cs="Calibri"/>
                <w:sz w:val="24"/>
                <w:szCs w:val="28"/>
              </w:rPr>
              <w:t xml:space="preserve"> Servlet</w:t>
            </w:r>
            <w:r>
              <w:rPr>
                <w:rFonts w:ascii="Calibri" w:hAnsi="Calibri" w:cs="Calibri"/>
                <w:sz w:val="24"/>
                <w:szCs w:val="28"/>
              </w:rPr>
              <w:t>, Hibernate, JDBC and hands on exp. In SQL.</w:t>
            </w:r>
          </w:p>
          <w:p w14:paraId="7B99F84C" w14:textId="002C1685" w:rsidR="00200F16" w:rsidRPr="00200F16" w:rsidRDefault="00200F16" w:rsidP="00200F16"/>
        </w:tc>
      </w:tr>
      <w:tr w:rsidR="006210DE" w:rsidRPr="005C12BD" w14:paraId="071F71FA" w14:textId="77777777" w:rsidTr="00A65EA7">
        <w:trPr>
          <w:trHeight w:val="1187"/>
        </w:trPr>
        <w:tc>
          <w:tcPr>
            <w:tcW w:w="4499" w:type="dxa"/>
            <w:vMerge w:val="restart"/>
            <w:tcMar>
              <w:left w:w="360" w:type="dxa"/>
            </w:tcMar>
            <w:vAlign w:val="bottom"/>
          </w:tcPr>
          <w:p w14:paraId="75AF1060" w14:textId="77777777" w:rsidR="006210DE" w:rsidRPr="005C12BD" w:rsidRDefault="006210DE" w:rsidP="006210DE">
            <w:pPr>
              <w:pStyle w:val="Heading2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Tools</w:t>
            </w:r>
          </w:p>
          <w:p w14:paraId="58143819" w14:textId="70E62080" w:rsidR="006210DE" w:rsidRPr="005C12BD" w:rsidRDefault="006210DE" w:rsidP="006210DE">
            <w:pPr>
              <w:pStyle w:val="ContactDetails"/>
              <w:spacing w:before="240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 xml:space="preserve">NVDA, </w:t>
            </w:r>
            <w:r w:rsidR="008F5751">
              <w:rPr>
                <w:rFonts w:ascii="Calibri" w:hAnsi="Calibri" w:cs="Calibri"/>
              </w:rPr>
              <w:t xml:space="preserve">SourceTree, TortoiseGit, </w:t>
            </w:r>
            <w:r w:rsidRPr="005C12BD">
              <w:rPr>
                <w:rFonts w:ascii="Calibri" w:hAnsi="Calibri" w:cs="Calibri"/>
              </w:rPr>
              <w:t xml:space="preserve">Jira, </w:t>
            </w:r>
            <w:r w:rsidR="008F5751">
              <w:rPr>
                <w:rFonts w:ascii="Calibri" w:hAnsi="Calibri" w:cs="Calibri"/>
              </w:rPr>
              <w:t xml:space="preserve">MS Office, </w:t>
            </w:r>
            <w:r w:rsidRPr="005C12BD">
              <w:rPr>
                <w:rFonts w:ascii="Calibri" w:hAnsi="Calibri" w:cs="Calibri"/>
              </w:rPr>
              <w:t>Confluence, Rally, Eclipse, VSC, IntelliJ-IDEA et</w:t>
            </w:r>
            <w:r w:rsidR="00BD1FED">
              <w:rPr>
                <w:rFonts w:ascii="Calibri" w:hAnsi="Calibri" w:cs="Calibri"/>
              </w:rPr>
              <w:t>c</w:t>
            </w:r>
            <w:r w:rsidRPr="005C12BD">
              <w:rPr>
                <w:rFonts w:ascii="Calibri" w:hAnsi="Calibri" w:cs="Calibri"/>
              </w:rPr>
              <w:t>.</w:t>
            </w:r>
          </w:p>
          <w:p w14:paraId="1B0DA6AD" w14:textId="77777777" w:rsidR="006210DE" w:rsidRPr="005C12BD" w:rsidRDefault="006210DE" w:rsidP="00E518A8">
            <w:pPr>
              <w:pStyle w:val="Title"/>
              <w:rPr>
                <w:rFonts w:ascii="Calibri" w:hAnsi="Calibri" w:cs="Calibri"/>
                <w:sz w:val="22"/>
                <w:szCs w:val="18"/>
              </w:rPr>
            </w:pPr>
          </w:p>
        </w:tc>
        <w:tc>
          <w:tcPr>
            <w:tcW w:w="450" w:type="dxa"/>
            <w:shd w:val="clear" w:color="auto" w:fill="31521B"/>
            <w:tcMar>
              <w:left w:w="0" w:type="dxa"/>
              <w:right w:w="0" w:type="dxa"/>
            </w:tcMar>
          </w:tcPr>
          <w:p w14:paraId="75BFE840" w14:textId="77777777" w:rsidR="006210DE" w:rsidRPr="005C12BD" w:rsidRDefault="006210DE" w:rsidP="00E518A8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661" w:type="dxa"/>
            <w:shd w:val="clear" w:color="auto" w:fill="31521B"/>
            <w:vAlign w:val="center"/>
          </w:tcPr>
          <w:p w14:paraId="5E3DE24C" w14:textId="139D97C4" w:rsidR="006210DE" w:rsidRPr="005C12BD" w:rsidRDefault="00200F16" w:rsidP="00E518A8">
            <w:pPr>
              <w:pStyle w:val="Heading1"/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</w:rPr>
              <w:t>Projects</w:t>
            </w:r>
          </w:p>
        </w:tc>
      </w:tr>
      <w:tr w:rsidR="006210DE" w:rsidRPr="005C12BD" w14:paraId="18997D0A" w14:textId="77777777" w:rsidTr="00A65EA7">
        <w:trPr>
          <w:trHeight w:val="2510"/>
        </w:trPr>
        <w:tc>
          <w:tcPr>
            <w:tcW w:w="4499" w:type="dxa"/>
            <w:vMerge/>
            <w:tcMar>
              <w:left w:w="360" w:type="dxa"/>
            </w:tcMar>
            <w:vAlign w:val="bottom"/>
          </w:tcPr>
          <w:p w14:paraId="50DA0AC8" w14:textId="77777777" w:rsidR="006210DE" w:rsidRPr="005C12BD" w:rsidRDefault="006210DE" w:rsidP="00E518A8">
            <w:pPr>
              <w:pStyle w:val="Title"/>
              <w:rPr>
                <w:rFonts w:ascii="Calibri" w:hAnsi="Calibri" w:cs="Calibri"/>
              </w:rPr>
            </w:pPr>
          </w:p>
        </w:tc>
        <w:tc>
          <w:tcPr>
            <w:tcW w:w="450" w:type="dxa"/>
            <w:shd w:val="clear" w:color="auto" w:fill="auto"/>
            <w:tcMar>
              <w:left w:w="0" w:type="dxa"/>
              <w:right w:w="0" w:type="dxa"/>
            </w:tcMar>
          </w:tcPr>
          <w:p w14:paraId="144F23C8" w14:textId="77777777" w:rsidR="006210DE" w:rsidRPr="005C12BD" w:rsidRDefault="006210DE" w:rsidP="00916F1C">
            <w:pPr>
              <w:tabs>
                <w:tab w:val="left" w:pos="990"/>
              </w:tabs>
              <w:rPr>
                <w:rFonts w:ascii="Calibri" w:hAnsi="Calibri" w:cs="Calibri"/>
              </w:rPr>
            </w:pPr>
            <w:r w:rsidRPr="005C12BD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4D3EA810" wp14:editId="77C25177">
                      <wp:extent cx="227812" cy="311173"/>
                      <wp:effectExtent l="0" t="3810" r="0" b="0"/>
                      <wp:docPr id="10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AF2C9C" w14:textId="77777777" w:rsidR="006210DE" w:rsidRPr="00AF4EA4" w:rsidRDefault="006210DE" w:rsidP="00916F1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3EA810" id="_x0000_s103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N+i5cWNBAAA3Q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DAF2C9C" w14:textId="77777777" w:rsidR="006210DE" w:rsidRPr="00AF4EA4" w:rsidRDefault="006210DE" w:rsidP="00916F1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B1C7198" w14:textId="77777777" w:rsidR="006210DE" w:rsidRPr="005C12BD" w:rsidRDefault="006210DE" w:rsidP="00916F1C">
            <w:pPr>
              <w:rPr>
                <w:rFonts w:ascii="Calibri" w:hAnsi="Calibri" w:cs="Calibri"/>
                <w:b/>
              </w:rPr>
            </w:pPr>
          </w:p>
          <w:p w14:paraId="57DC8C2C" w14:textId="77777777" w:rsidR="006210DE" w:rsidRPr="005C12BD" w:rsidRDefault="006210DE" w:rsidP="00E518A8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661" w:type="dxa"/>
            <w:shd w:val="clear" w:color="auto" w:fill="auto"/>
            <w:vAlign w:val="center"/>
          </w:tcPr>
          <w:p w14:paraId="36FFCAE6" w14:textId="77777777" w:rsidR="00200F16" w:rsidRPr="001239E7" w:rsidRDefault="00200F16" w:rsidP="008F5751">
            <w:pPr>
              <w:pStyle w:val="Date"/>
              <w:spacing w:before="240"/>
              <w:rPr>
                <w:rFonts w:ascii="Calibri" w:hAnsi="Calibri" w:cs="Calibri"/>
                <w:b/>
                <w:sz w:val="28"/>
                <w:szCs w:val="32"/>
              </w:rPr>
            </w:pPr>
            <w:r w:rsidRPr="001239E7">
              <w:rPr>
                <w:rFonts w:ascii="Calibri" w:hAnsi="Calibri" w:cs="Calibri"/>
                <w:b/>
                <w:sz w:val="28"/>
                <w:szCs w:val="32"/>
              </w:rPr>
              <w:t>MEAN Portfolio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>(</w:t>
            </w:r>
            <w:r w:rsidRPr="001239E7">
              <w:rPr>
                <w:rFonts w:ascii="Calibri" w:hAnsi="Calibri" w:cs="Calibri"/>
                <w:b/>
                <w:sz w:val="28"/>
                <w:szCs w:val="32"/>
              </w:rPr>
              <w:t>www.asquare.gq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>)</w:t>
            </w:r>
          </w:p>
          <w:p w14:paraId="3DE28005" w14:textId="1FD405F5" w:rsidR="00200F16" w:rsidRPr="00200F16" w:rsidRDefault="00200F16" w:rsidP="00200F16">
            <w:pPr>
              <w:spacing w:after="240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P</w:t>
            </w:r>
            <w:r w:rsidRPr="001239E7">
              <w:rPr>
                <w:rFonts w:ascii="Calibri" w:hAnsi="Calibri" w:cs="Calibri"/>
                <w:sz w:val="24"/>
                <w:szCs w:val="28"/>
              </w:rPr>
              <w:t xml:space="preserve">roject is based on very dynamic framework named as ANGULAR. It implements lazy loading, routes, services, </w:t>
            </w:r>
            <w:proofErr w:type="gramStart"/>
            <w:r w:rsidRPr="001239E7">
              <w:rPr>
                <w:rFonts w:ascii="Calibri" w:hAnsi="Calibri" w:cs="Calibri"/>
                <w:sz w:val="24"/>
                <w:szCs w:val="28"/>
              </w:rPr>
              <w:t>pipes</w:t>
            </w:r>
            <w:proofErr w:type="gramEnd"/>
            <w:r w:rsidRPr="001239E7">
              <w:rPr>
                <w:rFonts w:ascii="Calibri" w:hAnsi="Calibri" w:cs="Calibri"/>
                <w:sz w:val="24"/>
                <w:szCs w:val="28"/>
              </w:rPr>
              <w:t xml:space="preserve"> and directives etc. It is integrated with rest APIs and 3rd party frameworks like bootstrap, AOS, Owl-Carousel etc.</w:t>
            </w:r>
          </w:p>
          <w:p w14:paraId="3556141D" w14:textId="77777777" w:rsidR="00200F16" w:rsidRPr="001239E7" w:rsidRDefault="00200F16" w:rsidP="00200F16">
            <w:pPr>
              <w:pStyle w:val="Date"/>
              <w:rPr>
                <w:rFonts w:ascii="Calibri" w:hAnsi="Calibri" w:cs="Calibri"/>
                <w:b/>
                <w:sz w:val="28"/>
                <w:szCs w:val="32"/>
              </w:rPr>
            </w:pPr>
            <w:r w:rsidRPr="001239E7">
              <w:rPr>
                <w:rFonts w:ascii="Calibri" w:hAnsi="Calibri" w:cs="Calibri"/>
                <w:b/>
                <w:sz w:val="28"/>
                <w:szCs w:val="32"/>
              </w:rPr>
              <w:t>Marble Photography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>(</w:t>
            </w:r>
            <w:r w:rsidRPr="001239E7">
              <w:rPr>
                <w:rFonts w:ascii="Calibri" w:hAnsi="Calibri" w:cs="Calibri"/>
                <w:b/>
                <w:sz w:val="28"/>
                <w:szCs w:val="32"/>
              </w:rPr>
              <w:t>www.myphotography.gq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>)</w:t>
            </w:r>
          </w:p>
          <w:p w14:paraId="535D1DDF" w14:textId="7583A22D" w:rsidR="00200F16" w:rsidRPr="00200F16" w:rsidRDefault="00200F16" w:rsidP="00200F16">
            <w:pPr>
              <w:pStyle w:val="Date"/>
              <w:spacing w:after="240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Project</w:t>
            </w:r>
            <w:r w:rsidRPr="001239E7">
              <w:rPr>
                <w:rFonts w:ascii="Calibri" w:hAnsi="Calibri" w:cs="Calibri"/>
                <w:sz w:val="24"/>
                <w:szCs w:val="28"/>
              </w:rPr>
              <w:t xml:space="preserve"> is based on MEAN Full stack platform. It has a rich functionality like user can sign up/sign in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based on JWT token</w:t>
            </w:r>
            <w:r w:rsidRPr="001239E7">
              <w:rPr>
                <w:rFonts w:ascii="Calibri" w:hAnsi="Calibri" w:cs="Calibri"/>
                <w:sz w:val="24"/>
                <w:szCs w:val="28"/>
              </w:rPr>
              <w:t>. User can upload</w:t>
            </w:r>
            <w:r>
              <w:rPr>
                <w:rFonts w:ascii="Calibri" w:hAnsi="Calibri" w:cs="Calibri"/>
                <w:sz w:val="24"/>
                <w:szCs w:val="28"/>
              </w:rPr>
              <w:t>,</w:t>
            </w:r>
            <w:r w:rsidRPr="001239E7">
              <w:rPr>
                <w:rFonts w:ascii="Calibri" w:hAnsi="Calibri" w:cs="Calibri"/>
                <w:sz w:val="24"/>
                <w:szCs w:val="28"/>
              </w:rPr>
              <w:t xml:space="preserve"> view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, </w:t>
            </w:r>
            <w:r w:rsidRPr="001239E7">
              <w:rPr>
                <w:rFonts w:ascii="Calibri" w:hAnsi="Calibri" w:cs="Calibri"/>
                <w:sz w:val="24"/>
                <w:szCs w:val="28"/>
              </w:rPr>
              <w:t xml:space="preserve">like, tag, delete, edit, filter and </w:t>
            </w:r>
            <w:r>
              <w:rPr>
                <w:rFonts w:ascii="Calibri" w:hAnsi="Calibri" w:cs="Calibri"/>
                <w:sz w:val="24"/>
                <w:szCs w:val="28"/>
              </w:rPr>
              <w:t>sort</w:t>
            </w:r>
            <w:r w:rsidRPr="001239E7">
              <w:rPr>
                <w:rFonts w:ascii="Calibri" w:hAnsi="Calibri" w:cs="Calibri"/>
                <w:sz w:val="24"/>
                <w:szCs w:val="28"/>
              </w:rPr>
              <w:t xml:space="preserve">. Apart from these there is JWT based </w:t>
            </w:r>
            <w:r w:rsidR="00D82399">
              <w:rPr>
                <w:rFonts w:ascii="Calibri" w:hAnsi="Calibri" w:cs="Calibri"/>
                <w:sz w:val="24"/>
                <w:szCs w:val="28"/>
              </w:rPr>
              <w:t>authorization</w:t>
            </w:r>
            <w:r w:rsidRPr="001239E7">
              <w:rPr>
                <w:rFonts w:ascii="Calibri" w:hAnsi="Calibri" w:cs="Calibri"/>
                <w:sz w:val="24"/>
                <w:szCs w:val="28"/>
              </w:rPr>
              <w:t>.</w:t>
            </w:r>
          </w:p>
          <w:p w14:paraId="364FCCE1" w14:textId="77777777" w:rsidR="00200F16" w:rsidRDefault="00200F16" w:rsidP="00200F16">
            <w:pPr>
              <w:pStyle w:val="Date"/>
              <w:rPr>
                <w:rFonts w:ascii="Calibri" w:hAnsi="Calibri" w:cs="Calibri"/>
                <w:b/>
                <w:sz w:val="28"/>
                <w:szCs w:val="32"/>
              </w:rPr>
            </w:pPr>
            <w:r>
              <w:rPr>
                <w:rFonts w:ascii="Calibri" w:hAnsi="Calibri" w:cs="Calibri"/>
                <w:b/>
                <w:sz w:val="28"/>
                <w:szCs w:val="32"/>
              </w:rPr>
              <w:t>REST API (</w:t>
            </w:r>
            <w:r w:rsidRPr="009D7B8F">
              <w:rPr>
                <w:rFonts w:ascii="Calibri" w:hAnsi="Calibri" w:cs="Calibri"/>
                <w:b/>
                <w:sz w:val="28"/>
                <w:szCs w:val="32"/>
              </w:rPr>
              <w:t>api4asquare.herokuapp.com</w:t>
            </w:r>
            <w:r>
              <w:rPr>
                <w:rFonts w:ascii="Calibri" w:hAnsi="Calibri" w:cs="Calibri"/>
                <w:b/>
                <w:sz w:val="28"/>
                <w:szCs w:val="32"/>
              </w:rPr>
              <w:t>)</w:t>
            </w:r>
          </w:p>
          <w:p w14:paraId="2E73978D" w14:textId="77777777" w:rsidR="00200F16" w:rsidRPr="00552EE3" w:rsidRDefault="00200F16" w:rsidP="00200F16">
            <w:pPr>
              <w:rPr>
                <w:rFonts w:ascii="Calibri" w:hAnsi="Calibri" w:cs="Calibri"/>
                <w:sz w:val="24"/>
                <w:szCs w:val="28"/>
              </w:rPr>
            </w:pPr>
            <w:r w:rsidRPr="00552EE3">
              <w:rPr>
                <w:rFonts w:ascii="Calibri" w:hAnsi="Calibri" w:cs="Calibri"/>
                <w:sz w:val="24"/>
                <w:szCs w:val="28"/>
              </w:rPr>
              <w:t xml:space="preserve">Project is built up on </w:t>
            </w:r>
            <w:proofErr w:type="spellStart"/>
            <w:r w:rsidRPr="00552EE3">
              <w:rPr>
                <w:rFonts w:ascii="Calibri" w:hAnsi="Calibri" w:cs="Calibri"/>
                <w:sz w:val="24"/>
                <w:szCs w:val="28"/>
              </w:rPr>
              <w:t>ExpressJS</w:t>
            </w:r>
            <w:proofErr w:type="spellEnd"/>
            <w:r w:rsidRPr="00552EE3">
              <w:rPr>
                <w:rFonts w:ascii="Calibri" w:hAnsi="Calibri" w:cs="Calibri"/>
                <w:sz w:val="24"/>
                <w:szCs w:val="28"/>
              </w:rPr>
              <w:t xml:space="preserve"> layered on NodeJS to create rest APIs. </w:t>
            </w:r>
            <w:proofErr w:type="spellStart"/>
            <w:r w:rsidRPr="00552EE3">
              <w:rPr>
                <w:rFonts w:ascii="Calibri" w:hAnsi="Calibri" w:cs="Calibri"/>
                <w:sz w:val="24"/>
                <w:szCs w:val="28"/>
              </w:rPr>
              <w:t>Mongodb</w:t>
            </w:r>
            <w:proofErr w:type="spellEnd"/>
            <w:r w:rsidRPr="00552EE3">
              <w:rPr>
                <w:rFonts w:ascii="Calibri" w:hAnsi="Calibri" w:cs="Calibri"/>
                <w:sz w:val="24"/>
                <w:szCs w:val="28"/>
              </w:rPr>
              <w:t xml:space="preserve"> is used as a Database to store JSON for project and </w:t>
            </w:r>
            <w:proofErr w:type="spellStart"/>
            <w:r w:rsidRPr="00552EE3">
              <w:rPr>
                <w:rFonts w:ascii="Calibri" w:hAnsi="Calibri" w:cs="Calibri"/>
                <w:sz w:val="24"/>
                <w:szCs w:val="28"/>
              </w:rPr>
              <w:t>Cloudinary</w:t>
            </w:r>
            <w:proofErr w:type="spellEnd"/>
            <w:r w:rsidRPr="00552EE3">
              <w:rPr>
                <w:rFonts w:ascii="Calibri" w:hAnsi="Calibri" w:cs="Calibri"/>
                <w:sz w:val="24"/>
                <w:szCs w:val="28"/>
              </w:rPr>
              <w:t xml:space="preserve"> is integrated to store digital assets.</w:t>
            </w:r>
          </w:p>
          <w:p w14:paraId="42FA54F1" w14:textId="17809ACD" w:rsidR="00200F16" w:rsidRPr="005C12BD" w:rsidRDefault="00200F16" w:rsidP="00552EE3">
            <w:pPr>
              <w:rPr>
                <w:rFonts w:ascii="Calibri" w:hAnsi="Calibri" w:cs="Calibri"/>
              </w:rPr>
            </w:pPr>
          </w:p>
        </w:tc>
      </w:tr>
    </w:tbl>
    <w:p w14:paraId="7B5B4AB6" w14:textId="77777777" w:rsidR="00153B84" w:rsidRPr="005C12BD" w:rsidRDefault="00153B84" w:rsidP="001239E7">
      <w:pPr>
        <w:rPr>
          <w:rFonts w:ascii="Calibri" w:hAnsi="Calibri" w:cs="Calibri"/>
        </w:rPr>
      </w:pPr>
    </w:p>
    <w:sectPr w:rsidR="00153B84" w:rsidRPr="005C12BD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436C6" w14:textId="77777777" w:rsidR="00C46818" w:rsidRDefault="00C46818" w:rsidP="00C51CF5">
      <w:r>
        <w:separator/>
      </w:r>
    </w:p>
  </w:endnote>
  <w:endnote w:type="continuationSeparator" w:id="0">
    <w:p w14:paraId="65DB07F9" w14:textId="77777777" w:rsidR="00C46818" w:rsidRDefault="00C4681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B576B" w14:textId="77777777" w:rsidR="00C46818" w:rsidRDefault="00C46818" w:rsidP="00C51CF5">
      <w:r>
        <w:separator/>
      </w:r>
    </w:p>
  </w:footnote>
  <w:footnote w:type="continuationSeparator" w:id="0">
    <w:p w14:paraId="0BF70564" w14:textId="77777777" w:rsidR="00C46818" w:rsidRDefault="00C4681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18B52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3BBA86" wp14:editId="706F7A39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8662C5B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321CF9"/>
    <w:multiLevelType w:val="hybridMultilevel"/>
    <w:tmpl w:val="5EFE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187E"/>
    <w:multiLevelType w:val="hybridMultilevel"/>
    <w:tmpl w:val="A82E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47B32"/>
    <w:multiLevelType w:val="hybridMultilevel"/>
    <w:tmpl w:val="0EBA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2C2F"/>
    <w:multiLevelType w:val="hybridMultilevel"/>
    <w:tmpl w:val="98D6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53658"/>
    <w:multiLevelType w:val="hybridMultilevel"/>
    <w:tmpl w:val="14D6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F9"/>
    <w:rsid w:val="00005C5F"/>
    <w:rsid w:val="000521EF"/>
    <w:rsid w:val="000765E4"/>
    <w:rsid w:val="000A545F"/>
    <w:rsid w:val="000C141E"/>
    <w:rsid w:val="000E7EBB"/>
    <w:rsid w:val="000F3BEA"/>
    <w:rsid w:val="0010314C"/>
    <w:rsid w:val="001239E7"/>
    <w:rsid w:val="0014242A"/>
    <w:rsid w:val="00153B84"/>
    <w:rsid w:val="00196AAB"/>
    <w:rsid w:val="001A4D1A"/>
    <w:rsid w:val="001A6CAA"/>
    <w:rsid w:val="001B0B3D"/>
    <w:rsid w:val="00200F16"/>
    <w:rsid w:val="00256228"/>
    <w:rsid w:val="003307A3"/>
    <w:rsid w:val="00394BD6"/>
    <w:rsid w:val="003A28F8"/>
    <w:rsid w:val="003B0DB8"/>
    <w:rsid w:val="0042408C"/>
    <w:rsid w:val="00431999"/>
    <w:rsid w:val="00443E2D"/>
    <w:rsid w:val="00552EE3"/>
    <w:rsid w:val="00572086"/>
    <w:rsid w:val="00581224"/>
    <w:rsid w:val="00597871"/>
    <w:rsid w:val="005A256F"/>
    <w:rsid w:val="005C12BD"/>
    <w:rsid w:val="005D47DE"/>
    <w:rsid w:val="005F364E"/>
    <w:rsid w:val="006054CB"/>
    <w:rsid w:val="006210DE"/>
    <w:rsid w:val="0062123A"/>
    <w:rsid w:val="00635EF0"/>
    <w:rsid w:val="00646E75"/>
    <w:rsid w:val="00663587"/>
    <w:rsid w:val="006A4956"/>
    <w:rsid w:val="006A5BBD"/>
    <w:rsid w:val="006D409C"/>
    <w:rsid w:val="006D5307"/>
    <w:rsid w:val="00701733"/>
    <w:rsid w:val="007319A7"/>
    <w:rsid w:val="0073295B"/>
    <w:rsid w:val="00776643"/>
    <w:rsid w:val="00782D07"/>
    <w:rsid w:val="00786C52"/>
    <w:rsid w:val="00796BCE"/>
    <w:rsid w:val="00797579"/>
    <w:rsid w:val="007B0611"/>
    <w:rsid w:val="007D0F5B"/>
    <w:rsid w:val="007D238B"/>
    <w:rsid w:val="007D36B4"/>
    <w:rsid w:val="008306D5"/>
    <w:rsid w:val="0085372B"/>
    <w:rsid w:val="00855D13"/>
    <w:rsid w:val="00857A6C"/>
    <w:rsid w:val="008751E3"/>
    <w:rsid w:val="00882E29"/>
    <w:rsid w:val="008C4C4D"/>
    <w:rsid w:val="008F290E"/>
    <w:rsid w:val="008F5751"/>
    <w:rsid w:val="00915A9E"/>
    <w:rsid w:val="00916F1C"/>
    <w:rsid w:val="00920DE4"/>
    <w:rsid w:val="00942045"/>
    <w:rsid w:val="00964B9F"/>
    <w:rsid w:val="0096541C"/>
    <w:rsid w:val="009A0D4D"/>
    <w:rsid w:val="009B417B"/>
    <w:rsid w:val="009D7B8F"/>
    <w:rsid w:val="009F215D"/>
    <w:rsid w:val="00A1015D"/>
    <w:rsid w:val="00A648A6"/>
    <w:rsid w:val="00A65EA7"/>
    <w:rsid w:val="00A73BCA"/>
    <w:rsid w:val="00A7513D"/>
    <w:rsid w:val="00A75FCE"/>
    <w:rsid w:val="00AA64A9"/>
    <w:rsid w:val="00AC5509"/>
    <w:rsid w:val="00AF4EA4"/>
    <w:rsid w:val="00B0669D"/>
    <w:rsid w:val="00B308FF"/>
    <w:rsid w:val="00B74F13"/>
    <w:rsid w:val="00B90CEF"/>
    <w:rsid w:val="00B95D4D"/>
    <w:rsid w:val="00B9797E"/>
    <w:rsid w:val="00BA63B2"/>
    <w:rsid w:val="00BC60DC"/>
    <w:rsid w:val="00BD1FED"/>
    <w:rsid w:val="00C46818"/>
    <w:rsid w:val="00C51CF5"/>
    <w:rsid w:val="00C5507F"/>
    <w:rsid w:val="00C93D20"/>
    <w:rsid w:val="00CA407F"/>
    <w:rsid w:val="00CC787A"/>
    <w:rsid w:val="00D00A30"/>
    <w:rsid w:val="00D82399"/>
    <w:rsid w:val="00D8438A"/>
    <w:rsid w:val="00DA39DB"/>
    <w:rsid w:val="00DC3F7E"/>
    <w:rsid w:val="00DC71AE"/>
    <w:rsid w:val="00E01995"/>
    <w:rsid w:val="00E065AF"/>
    <w:rsid w:val="00E36132"/>
    <w:rsid w:val="00E518A8"/>
    <w:rsid w:val="00E55D74"/>
    <w:rsid w:val="00E628F9"/>
    <w:rsid w:val="00E774C3"/>
    <w:rsid w:val="00E8541C"/>
    <w:rsid w:val="00EB3C5E"/>
    <w:rsid w:val="00F56513"/>
    <w:rsid w:val="00FA243C"/>
    <w:rsid w:val="00FB46FE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B0FB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vinashkumar906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nash_pr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88F7663B2746DCB3311E7BDA0C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2B7F-9749-4230-B8A0-D088842C999F}"/>
      </w:docPartPr>
      <w:docPartBody>
        <w:p w:rsidR="00216B70" w:rsidRDefault="00A160AD">
          <w:pPr>
            <w:pStyle w:val="F388F7663B2746DCB3311E7BDA0C9097"/>
          </w:pPr>
          <w:r w:rsidRPr="00036450">
            <w:t>EDUCATION</w:t>
          </w:r>
        </w:p>
      </w:docPartBody>
    </w:docPart>
    <w:docPart>
      <w:docPartPr>
        <w:name w:val="E80B1BB3F0244B83BC32E3EDDB6A9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E20C-8D61-4858-99BA-CABCF9FAFB4B}"/>
      </w:docPartPr>
      <w:docPartBody>
        <w:p w:rsidR="00216B70" w:rsidRDefault="001F3909" w:rsidP="001F3909">
          <w:pPr>
            <w:pStyle w:val="E80B1BB3F0244B83BC32E3EDDB6A9BF5"/>
          </w:pPr>
          <w:r w:rsidRPr="005D47DE">
            <w:t>Profile</w:t>
          </w:r>
        </w:p>
      </w:docPartBody>
    </w:docPart>
    <w:docPart>
      <w:docPartPr>
        <w:name w:val="8F737C1F745E4000820ACB4535A8D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4D70-704B-4615-AC3C-0153B02046D0}"/>
      </w:docPartPr>
      <w:docPartBody>
        <w:p w:rsidR="00216B70" w:rsidRDefault="001F3909" w:rsidP="001F3909">
          <w:pPr>
            <w:pStyle w:val="8F737C1F745E4000820ACB4535A8DD7F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7A04A564343249F39C81FDB6A3B77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CE51-15C2-4198-B4FA-2743649B803E}"/>
      </w:docPartPr>
      <w:docPartBody>
        <w:p w:rsidR="00216B70" w:rsidRDefault="001F3909" w:rsidP="001F3909">
          <w:pPr>
            <w:pStyle w:val="7A04A564343249F39C81FDB6A3B77387"/>
          </w:pPr>
          <w:r w:rsidRPr="004D3011">
            <w:t>PHONE:</w:t>
          </w:r>
        </w:p>
      </w:docPartBody>
    </w:docPart>
    <w:docPart>
      <w:docPartPr>
        <w:name w:val="A438772FC37645CFB3C615624EC5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E5E8-33BB-41D4-B5A2-D539970D19ED}"/>
      </w:docPartPr>
      <w:docPartBody>
        <w:p w:rsidR="00216B70" w:rsidRDefault="001F3909" w:rsidP="001F3909">
          <w:pPr>
            <w:pStyle w:val="A438772FC37645CFB3C615624EC5AF33"/>
          </w:pPr>
          <w:r w:rsidRPr="004D3011">
            <w:t>WEBSITE:</w:t>
          </w:r>
        </w:p>
      </w:docPartBody>
    </w:docPart>
    <w:docPart>
      <w:docPartPr>
        <w:name w:val="2790CABCEFA746F0926ED8F6E7DC1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751F1-4DBE-4BDB-B7F0-164ABF1124FC}"/>
      </w:docPartPr>
      <w:docPartBody>
        <w:p w:rsidR="00216B70" w:rsidRDefault="001F3909" w:rsidP="001F3909">
          <w:pPr>
            <w:pStyle w:val="2790CABCEFA746F0926ED8F6E7DC10F4"/>
          </w:pPr>
          <w:r w:rsidRPr="004D3011">
            <w:t>EMAIL:</w:t>
          </w:r>
        </w:p>
      </w:docPartBody>
    </w:docPart>
    <w:docPart>
      <w:docPartPr>
        <w:name w:val="E1DD8D3923B94665B54ED31BBF7E9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D77E2-3CC0-422C-9315-46531F3B2A31}"/>
      </w:docPartPr>
      <w:docPartBody>
        <w:p w:rsidR="00216B70" w:rsidRDefault="001F3909" w:rsidP="001F3909">
          <w:pPr>
            <w:pStyle w:val="E1DD8D3923B94665B54ED31BBF7E9E6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09"/>
    <w:rsid w:val="00093EA7"/>
    <w:rsid w:val="000E2AFA"/>
    <w:rsid w:val="001F3909"/>
    <w:rsid w:val="00216B70"/>
    <w:rsid w:val="002D7F6C"/>
    <w:rsid w:val="007A517E"/>
    <w:rsid w:val="007F22D7"/>
    <w:rsid w:val="00A160AD"/>
    <w:rsid w:val="00BC5488"/>
    <w:rsid w:val="00C401A2"/>
    <w:rsid w:val="00C93153"/>
    <w:rsid w:val="00E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3909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88F7663B2746DCB3311E7BDA0C9097">
    <w:name w:val="F388F7663B2746DCB3311E7BDA0C9097"/>
  </w:style>
  <w:style w:type="paragraph" w:customStyle="1" w:styleId="17EDFE4F1A574B67B7FA80FDC6C87FAA">
    <w:name w:val="17EDFE4F1A574B67B7FA80FDC6C87FAA"/>
  </w:style>
  <w:style w:type="paragraph" w:customStyle="1" w:styleId="F31D7E23956444689C9160767F5E5BBA">
    <w:name w:val="F31D7E23956444689C9160767F5E5BBA"/>
  </w:style>
  <w:style w:type="paragraph" w:customStyle="1" w:styleId="9675A33955DD47B490F280CCCEB583C3">
    <w:name w:val="9675A33955DD47B490F280CCCEB583C3"/>
  </w:style>
  <w:style w:type="paragraph" w:customStyle="1" w:styleId="38D68EB0C6FD414FAEFACC428D771BCD">
    <w:name w:val="38D68EB0C6FD414FAEFACC428D771BCD"/>
  </w:style>
  <w:style w:type="paragraph" w:customStyle="1" w:styleId="1C570BABB6014DB0B794B4C88BDE70CD">
    <w:name w:val="1C570BABB6014DB0B794B4C88BDE70CD"/>
  </w:style>
  <w:style w:type="paragraph" w:customStyle="1" w:styleId="D07C204D9CAC4339BB3EB6B523987DEB">
    <w:name w:val="D07C204D9CAC4339BB3EB6B523987DEB"/>
  </w:style>
  <w:style w:type="paragraph" w:customStyle="1" w:styleId="A6774B3630764476BE824255B2636695">
    <w:name w:val="A6774B3630764476BE824255B2636695"/>
  </w:style>
  <w:style w:type="paragraph" w:customStyle="1" w:styleId="8DED31D9CBFB4C5B8DEAB62B1658F686">
    <w:name w:val="8DED31D9CBFB4C5B8DEAB62B1658F686"/>
  </w:style>
  <w:style w:type="paragraph" w:customStyle="1" w:styleId="5465ED993FB443B6A3DBB6D24C2916D7">
    <w:name w:val="5465ED993FB443B6A3DBB6D24C2916D7"/>
  </w:style>
  <w:style w:type="paragraph" w:customStyle="1" w:styleId="01F6CD662BFF462BBF5DCAEDFF0CD936">
    <w:name w:val="01F6CD662BFF462BBF5DCAEDFF0CD936"/>
  </w:style>
  <w:style w:type="paragraph" w:customStyle="1" w:styleId="0A7D537412914FC1A8DE86F50A1E19CB">
    <w:name w:val="0A7D537412914FC1A8DE86F50A1E19CB"/>
  </w:style>
  <w:style w:type="character" w:customStyle="1" w:styleId="Heading2Char">
    <w:name w:val="Heading 2 Char"/>
    <w:basedOn w:val="DefaultParagraphFont"/>
    <w:link w:val="Heading2"/>
    <w:uiPriority w:val="9"/>
    <w:rsid w:val="001F390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AF6B8BEBC91347F5994D2B5413413BA8">
    <w:name w:val="AF6B8BEBC91347F5994D2B5413413BA8"/>
  </w:style>
  <w:style w:type="paragraph" w:customStyle="1" w:styleId="BF5F8E7C75544F12B43FE0A8DB897874">
    <w:name w:val="BF5F8E7C75544F12B43FE0A8DB897874"/>
  </w:style>
  <w:style w:type="paragraph" w:customStyle="1" w:styleId="043378C0C7B54E81A4815B5325DD129A">
    <w:name w:val="043378C0C7B54E81A4815B5325DD129A"/>
  </w:style>
  <w:style w:type="paragraph" w:customStyle="1" w:styleId="2862F9AB3982411E9731B17BACD28074">
    <w:name w:val="2862F9AB3982411E9731B17BACD28074"/>
  </w:style>
  <w:style w:type="paragraph" w:customStyle="1" w:styleId="CC78E750B33D43F0954A77E6572FBB34">
    <w:name w:val="CC78E750B33D43F0954A77E6572FBB34"/>
  </w:style>
  <w:style w:type="paragraph" w:customStyle="1" w:styleId="DF9219362715409DB4FFD2F8EF16C770">
    <w:name w:val="DF9219362715409DB4FFD2F8EF16C770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B740C8843B86474E8A91935A42A701B1">
    <w:name w:val="B740C8843B86474E8A91935A42A701B1"/>
  </w:style>
  <w:style w:type="paragraph" w:customStyle="1" w:styleId="5694BCE39FEC43F69C06908BB9EBE3E3">
    <w:name w:val="5694BCE39FEC43F69C06908BB9EBE3E3"/>
  </w:style>
  <w:style w:type="paragraph" w:customStyle="1" w:styleId="01BDCE18D2D546D88CF4E3C96159DD4D">
    <w:name w:val="01BDCE18D2D546D88CF4E3C96159DD4D"/>
  </w:style>
  <w:style w:type="paragraph" w:customStyle="1" w:styleId="1DB82B318BAD4BC5B066968D2D03CA83">
    <w:name w:val="1DB82B318BAD4BC5B066968D2D03CA83"/>
  </w:style>
  <w:style w:type="paragraph" w:customStyle="1" w:styleId="E09FC4067BC9473AB5FB4699ADE02E99">
    <w:name w:val="E09FC4067BC9473AB5FB4699ADE02E99"/>
  </w:style>
  <w:style w:type="paragraph" w:customStyle="1" w:styleId="A43BFEEA8DA540B7A88479EF925A3CC9">
    <w:name w:val="A43BFEEA8DA540B7A88479EF925A3CC9"/>
  </w:style>
  <w:style w:type="paragraph" w:customStyle="1" w:styleId="67D1C791FC174F8BA1DB5984CF50C9D7">
    <w:name w:val="67D1C791FC174F8BA1DB5984CF50C9D7"/>
  </w:style>
  <w:style w:type="paragraph" w:customStyle="1" w:styleId="671733ED9158476BB174B31A4CE9C0C8">
    <w:name w:val="671733ED9158476BB174B31A4CE9C0C8"/>
  </w:style>
  <w:style w:type="paragraph" w:customStyle="1" w:styleId="23FE5773FD2A4C798C7910CE075AB762">
    <w:name w:val="23FE5773FD2A4C798C7910CE075AB762"/>
  </w:style>
  <w:style w:type="paragraph" w:customStyle="1" w:styleId="0950FA5E242F4AFEB35BEC3793251A42">
    <w:name w:val="0950FA5E242F4AFEB35BEC3793251A42"/>
  </w:style>
  <w:style w:type="paragraph" w:customStyle="1" w:styleId="61D7EB25016F43EAB6916295C8FF4BA6">
    <w:name w:val="61D7EB25016F43EAB6916295C8FF4BA6"/>
  </w:style>
  <w:style w:type="paragraph" w:customStyle="1" w:styleId="02B615068DBE44F4A3F124AE2285BC37">
    <w:name w:val="02B615068DBE44F4A3F124AE2285BC37"/>
  </w:style>
  <w:style w:type="paragraph" w:customStyle="1" w:styleId="8D018D1E5E6B45C0AB70196A8155E649">
    <w:name w:val="8D018D1E5E6B45C0AB70196A8155E649"/>
  </w:style>
  <w:style w:type="paragraph" w:customStyle="1" w:styleId="40FFD956D1F5434A8843A346B46F8330">
    <w:name w:val="40FFD956D1F5434A8843A346B46F8330"/>
  </w:style>
  <w:style w:type="paragraph" w:customStyle="1" w:styleId="359987A0C80B456AA85DB47645B91494">
    <w:name w:val="359987A0C80B456AA85DB47645B91494"/>
  </w:style>
  <w:style w:type="paragraph" w:customStyle="1" w:styleId="AE3E79B3B7EA409094535DB2BCF2BC84">
    <w:name w:val="AE3E79B3B7EA409094535DB2BCF2BC84"/>
  </w:style>
  <w:style w:type="paragraph" w:customStyle="1" w:styleId="1610E01D89124757904A77A25281EF47">
    <w:name w:val="1610E01D89124757904A77A25281EF47"/>
  </w:style>
  <w:style w:type="paragraph" w:customStyle="1" w:styleId="67426C3AF44D4FA1B5F120ED02EFC16C">
    <w:name w:val="67426C3AF44D4FA1B5F120ED02EFC16C"/>
  </w:style>
  <w:style w:type="paragraph" w:customStyle="1" w:styleId="9D8FA77585204CE59886CC2B8DC09D9F">
    <w:name w:val="9D8FA77585204CE59886CC2B8DC09D9F"/>
  </w:style>
  <w:style w:type="paragraph" w:customStyle="1" w:styleId="CD90141B3E6A4753BD1A8CD7371A6C3F">
    <w:name w:val="CD90141B3E6A4753BD1A8CD7371A6C3F"/>
  </w:style>
  <w:style w:type="paragraph" w:customStyle="1" w:styleId="64EFF70AA95C443898341A88A991C63B">
    <w:name w:val="64EFF70AA95C443898341A88A991C63B"/>
  </w:style>
  <w:style w:type="paragraph" w:customStyle="1" w:styleId="965DBEEB366645A0977902728D551E89">
    <w:name w:val="965DBEEB366645A0977902728D551E89"/>
  </w:style>
  <w:style w:type="paragraph" w:customStyle="1" w:styleId="56BBC7C26EC64E359DAF8E13A3EA4E81">
    <w:name w:val="56BBC7C26EC64E359DAF8E13A3EA4E81"/>
  </w:style>
  <w:style w:type="paragraph" w:customStyle="1" w:styleId="EC0EA25212884B4A8C4D0A4DBFC6ED32">
    <w:name w:val="EC0EA25212884B4A8C4D0A4DBFC6ED32"/>
    <w:rsid w:val="001F3909"/>
  </w:style>
  <w:style w:type="paragraph" w:customStyle="1" w:styleId="9A71D89A4AA244C5B271172A513D17C7">
    <w:name w:val="9A71D89A4AA244C5B271172A513D17C7"/>
    <w:rsid w:val="001F3909"/>
  </w:style>
  <w:style w:type="paragraph" w:customStyle="1" w:styleId="659803DBD13945DDA14C24A6E20A00F8">
    <w:name w:val="659803DBD13945DDA14C24A6E20A00F8"/>
    <w:rsid w:val="001F3909"/>
  </w:style>
  <w:style w:type="paragraph" w:customStyle="1" w:styleId="1431C834C45F495D96469A905F6AD996">
    <w:name w:val="1431C834C45F495D96469A905F6AD996"/>
    <w:rsid w:val="001F3909"/>
  </w:style>
  <w:style w:type="paragraph" w:customStyle="1" w:styleId="420428EEEACF4167BD6AC0A8115A2F15">
    <w:name w:val="420428EEEACF4167BD6AC0A8115A2F15"/>
    <w:rsid w:val="001F3909"/>
  </w:style>
  <w:style w:type="paragraph" w:customStyle="1" w:styleId="803FE3CC04224F14B95674B28C562AF0">
    <w:name w:val="803FE3CC04224F14B95674B28C562AF0"/>
    <w:rsid w:val="001F3909"/>
  </w:style>
  <w:style w:type="paragraph" w:customStyle="1" w:styleId="42A9BFF442AA49B9A47D530ABB35A0DA">
    <w:name w:val="42A9BFF442AA49B9A47D530ABB35A0DA"/>
    <w:rsid w:val="001F3909"/>
  </w:style>
  <w:style w:type="paragraph" w:customStyle="1" w:styleId="E43E5D19ABBF4B21B8E2895E459EC3F4">
    <w:name w:val="E43E5D19ABBF4B21B8E2895E459EC3F4"/>
    <w:rsid w:val="001F3909"/>
  </w:style>
  <w:style w:type="paragraph" w:customStyle="1" w:styleId="9721CA21505943A5B16E6F8C6CBA666C">
    <w:name w:val="9721CA21505943A5B16E6F8C6CBA666C"/>
    <w:rsid w:val="001F3909"/>
  </w:style>
  <w:style w:type="paragraph" w:customStyle="1" w:styleId="A83205F378B1466AA899F9C02A6F54F7">
    <w:name w:val="A83205F378B1466AA899F9C02A6F54F7"/>
    <w:rsid w:val="001F3909"/>
  </w:style>
  <w:style w:type="paragraph" w:customStyle="1" w:styleId="C7A10F1E30C64BB1B809B11716158E6A">
    <w:name w:val="C7A10F1E30C64BB1B809B11716158E6A"/>
    <w:rsid w:val="001F3909"/>
  </w:style>
  <w:style w:type="paragraph" w:customStyle="1" w:styleId="434B9122F708404AA813668E4BC9A661">
    <w:name w:val="434B9122F708404AA813668E4BC9A661"/>
    <w:rsid w:val="001F3909"/>
  </w:style>
  <w:style w:type="paragraph" w:customStyle="1" w:styleId="926C68AFEE434CA3B1903042287A3F22">
    <w:name w:val="926C68AFEE434CA3B1903042287A3F22"/>
    <w:rsid w:val="001F3909"/>
  </w:style>
  <w:style w:type="paragraph" w:customStyle="1" w:styleId="AED378D605944CB8B454961396651E54">
    <w:name w:val="AED378D605944CB8B454961396651E54"/>
    <w:rsid w:val="001F3909"/>
  </w:style>
  <w:style w:type="paragraph" w:customStyle="1" w:styleId="22E7B907647B41ED9E7D3179FB7FB556">
    <w:name w:val="22E7B907647B41ED9E7D3179FB7FB556"/>
    <w:rsid w:val="001F3909"/>
  </w:style>
  <w:style w:type="paragraph" w:customStyle="1" w:styleId="84D18A29C5B4479BA35DA1C9F77338BE">
    <w:name w:val="84D18A29C5B4479BA35DA1C9F77338BE"/>
    <w:rsid w:val="001F3909"/>
  </w:style>
  <w:style w:type="paragraph" w:customStyle="1" w:styleId="26097508EA1E400B8BA1A030D2CDF59D">
    <w:name w:val="26097508EA1E400B8BA1A030D2CDF59D"/>
    <w:rsid w:val="001F3909"/>
  </w:style>
  <w:style w:type="paragraph" w:customStyle="1" w:styleId="0EC306A9DD8D45099B310CB9D50DBE33">
    <w:name w:val="0EC306A9DD8D45099B310CB9D50DBE33"/>
    <w:rsid w:val="001F3909"/>
  </w:style>
  <w:style w:type="paragraph" w:customStyle="1" w:styleId="991E055FA6974DB39CF078E0AFC0BBC4">
    <w:name w:val="991E055FA6974DB39CF078E0AFC0BBC4"/>
    <w:rsid w:val="001F3909"/>
  </w:style>
  <w:style w:type="paragraph" w:customStyle="1" w:styleId="6AF765047DC54F0B9D86CC3E497658D8">
    <w:name w:val="6AF765047DC54F0B9D86CC3E497658D8"/>
    <w:rsid w:val="001F3909"/>
  </w:style>
  <w:style w:type="paragraph" w:customStyle="1" w:styleId="B2E54AE07E5F41729E508FE686DDC09F">
    <w:name w:val="B2E54AE07E5F41729E508FE686DDC09F"/>
    <w:rsid w:val="001F3909"/>
  </w:style>
  <w:style w:type="paragraph" w:customStyle="1" w:styleId="6DBDD8709B6A4955A1F2DA22D5FD1452">
    <w:name w:val="6DBDD8709B6A4955A1F2DA22D5FD1452"/>
    <w:rsid w:val="001F3909"/>
  </w:style>
  <w:style w:type="paragraph" w:customStyle="1" w:styleId="0DF5D0402D694666A4D2178FEDAA809B">
    <w:name w:val="0DF5D0402D694666A4D2178FEDAA809B"/>
    <w:rsid w:val="001F3909"/>
  </w:style>
  <w:style w:type="paragraph" w:customStyle="1" w:styleId="F7A6312ED2BB4F6CB9431B312263823B">
    <w:name w:val="F7A6312ED2BB4F6CB9431B312263823B"/>
    <w:rsid w:val="001F3909"/>
  </w:style>
  <w:style w:type="paragraph" w:customStyle="1" w:styleId="4D883B3CB0394CFEABF14B3921440AE3">
    <w:name w:val="4D883B3CB0394CFEABF14B3921440AE3"/>
    <w:rsid w:val="001F3909"/>
  </w:style>
  <w:style w:type="paragraph" w:customStyle="1" w:styleId="B3154EB0A0614E079E66D44B9184682C">
    <w:name w:val="B3154EB0A0614E079E66D44B9184682C"/>
    <w:rsid w:val="001F3909"/>
  </w:style>
  <w:style w:type="paragraph" w:customStyle="1" w:styleId="022C05520F294302AAA19E4089835055">
    <w:name w:val="022C05520F294302AAA19E4089835055"/>
    <w:rsid w:val="001F3909"/>
  </w:style>
  <w:style w:type="paragraph" w:customStyle="1" w:styleId="D37ECE286C744A9B9E8B0BB2FD711CB6">
    <w:name w:val="D37ECE286C744A9B9E8B0BB2FD711CB6"/>
    <w:rsid w:val="001F3909"/>
  </w:style>
  <w:style w:type="paragraph" w:customStyle="1" w:styleId="0D81EC0C431B4E9F8AD94D7FD4209B3A">
    <w:name w:val="0D81EC0C431B4E9F8AD94D7FD4209B3A"/>
    <w:rsid w:val="001F3909"/>
  </w:style>
  <w:style w:type="paragraph" w:customStyle="1" w:styleId="DE2310E6CC354DDC8A84D254AEBF3BFB">
    <w:name w:val="DE2310E6CC354DDC8A84D254AEBF3BFB"/>
    <w:rsid w:val="001F3909"/>
  </w:style>
  <w:style w:type="paragraph" w:customStyle="1" w:styleId="3BD5873F25754AFE9C5A081C4005664F">
    <w:name w:val="3BD5873F25754AFE9C5A081C4005664F"/>
    <w:rsid w:val="001F3909"/>
  </w:style>
  <w:style w:type="paragraph" w:customStyle="1" w:styleId="794B073EE53A433D8EE1E078AC7893B5">
    <w:name w:val="794B073EE53A433D8EE1E078AC7893B5"/>
    <w:rsid w:val="001F3909"/>
  </w:style>
  <w:style w:type="paragraph" w:customStyle="1" w:styleId="13B32677FB834E2DBC6C6FE7382FB35D">
    <w:name w:val="13B32677FB834E2DBC6C6FE7382FB35D"/>
    <w:rsid w:val="001F3909"/>
  </w:style>
  <w:style w:type="paragraph" w:customStyle="1" w:styleId="B734341DEB634445A56FEFFF8BA397D7">
    <w:name w:val="B734341DEB634445A56FEFFF8BA397D7"/>
    <w:rsid w:val="001F3909"/>
  </w:style>
  <w:style w:type="paragraph" w:customStyle="1" w:styleId="3737D61CE17F4B93BDF48165C1375272">
    <w:name w:val="3737D61CE17F4B93BDF48165C1375272"/>
    <w:rsid w:val="001F3909"/>
  </w:style>
  <w:style w:type="paragraph" w:customStyle="1" w:styleId="8E9F4C470D8248DFA7E8150B48C513E2">
    <w:name w:val="8E9F4C470D8248DFA7E8150B48C513E2"/>
    <w:rsid w:val="001F3909"/>
  </w:style>
  <w:style w:type="paragraph" w:customStyle="1" w:styleId="8E51F02938804848BE6CE5CE8E10BF7B">
    <w:name w:val="8E51F02938804848BE6CE5CE8E10BF7B"/>
    <w:rsid w:val="001F3909"/>
  </w:style>
  <w:style w:type="paragraph" w:customStyle="1" w:styleId="2E3A0D1CE7E74090B7C64A30FDCB68F2">
    <w:name w:val="2E3A0D1CE7E74090B7C64A30FDCB68F2"/>
    <w:rsid w:val="001F3909"/>
  </w:style>
  <w:style w:type="paragraph" w:customStyle="1" w:styleId="14E10D809FB34C9F890958E6079B3433">
    <w:name w:val="14E10D809FB34C9F890958E6079B3433"/>
    <w:rsid w:val="001F3909"/>
  </w:style>
  <w:style w:type="paragraph" w:customStyle="1" w:styleId="B35DCAB579BD4AB1BF24EB41C3ADFB6B">
    <w:name w:val="B35DCAB579BD4AB1BF24EB41C3ADFB6B"/>
    <w:rsid w:val="001F3909"/>
  </w:style>
  <w:style w:type="paragraph" w:customStyle="1" w:styleId="7F7A5B6ECC604D7D8AE0C0075C00CF73">
    <w:name w:val="7F7A5B6ECC604D7D8AE0C0075C00CF73"/>
    <w:rsid w:val="001F3909"/>
  </w:style>
  <w:style w:type="paragraph" w:customStyle="1" w:styleId="5265987261A6475481F3ED0FA0E412C4">
    <w:name w:val="5265987261A6475481F3ED0FA0E412C4"/>
    <w:rsid w:val="001F3909"/>
  </w:style>
  <w:style w:type="paragraph" w:customStyle="1" w:styleId="04B0C028105544A0B5DBF015644061AC">
    <w:name w:val="04B0C028105544A0B5DBF015644061AC"/>
    <w:rsid w:val="001F3909"/>
  </w:style>
  <w:style w:type="paragraph" w:customStyle="1" w:styleId="94BCE5F0AE11496490078D4D66FD7081">
    <w:name w:val="94BCE5F0AE11496490078D4D66FD7081"/>
    <w:rsid w:val="001F3909"/>
  </w:style>
  <w:style w:type="paragraph" w:customStyle="1" w:styleId="330F7A44677C45EEA41177A0028ADAE9">
    <w:name w:val="330F7A44677C45EEA41177A0028ADAE9"/>
    <w:rsid w:val="001F3909"/>
  </w:style>
  <w:style w:type="paragraph" w:customStyle="1" w:styleId="1132A161268644758584CAAA1A6104C0">
    <w:name w:val="1132A161268644758584CAAA1A6104C0"/>
    <w:rsid w:val="001F3909"/>
  </w:style>
  <w:style w:type="paragraph" w:customStyle="1" w:styleId="5F71E289EE1D4F4A9FB3FC899987F0CB">
    <w:name w:val="5F71E289EE1D4F4A9FB3FC899987F0CB"/>
    <w:rsid w:val="001F3909"/>
  </w:style>
  <w:style w:type="paragraph" w:customStyle="1" w:styleId="7C4713421C2B48D992708F64574D821B">
    <w:name w:val="7C4713421C2B48D992708F64574D821B"/>
    <w:rsid w:val="001F3909"/>
  </w:style>
  <w:style w:type="paragraph" w:customStyle="1" w:styleId="F7AE0E88654643FE99A1B076AB588E89">
    <w:name w:val="F7AE0E88654643FE99A1B076AB588E89"/>
    <w:rsid w:val="001F3909"/>
  </w:style>
  <w:style w:type="paragraph" w:customStyle="1" w:styleId="CA0E2DCE5D8B43ABA7D3721DE29AC313">
    <w:name w:val="CA0E2DCE5D8B43ABA7D3721DE29AC313"/>
    <w:rsid w:val="001F3909"/>
  </w:style>
  <w:style w:type="paragraph" w:customStyle="1" w:styleId="B4B583D1CFAD4CBFAFE67C90C56CD823">
    <w:name w:val="B4B583D1CFAD4CBFAFE67C90C56CD823"/>
    <w:rsid w:val="001F3909"/>
  </w:style>
  <w:style w:type="paragraph" w:customStyle="1" w:styleId="D6034EE226224ADCB1C2C4569E045600">
    <w:name w:val="D6034EE226224ADCB1C2C4569E045600"/>
    <w:rsid w:val="001F3909"/>
  </w:style>
  <w:style w:type="paragraph" w:customStyle="1" w:styleId="F58012D9DAB74E1B9E88A29320562045">
    <w:name w:val="F58012D9DAB74E1B9E88A29320562045"/>
    <w:rsid w:val="001F3909"/>
  </w:style>
  <w:style w:type="paragraph" w:customStyle="1" w:styleId="9EB43ACB769444EC8D794F28B464B070">
    <w:name w:val="9EB43ACB769444EC8D794F28B464B070"/>
    <w:rsid w:val="001F3909"/>
  </w:style>
  <w:style w:type="paragraph" w:customStyle="1" w:styleId="5E8629E6D9CB496CA5B9F0BAF6940358">
    <w:name w:val="5E8629E6D9CB496CA5B9F0BAF6940358"/>
    <w:rsid w:val="001F3909"/>
  </w:style>
  <w:style w:type="paragraph" w:customStyle="1" w:styleId="9F245C55ED73414A9C7BE31EC06FF241">
    <w:name w:val="9F245C55ED73414A9C7BE31EC06FF241"/>
    <w:rsid w:val="001F3909"/>
  </w:style>
  <w:style w:type="paragraph" w:customStyle="1" w:styleId="4F38FD9DEC5F479F811F36596BBF2E49">
    <w:name w:val="4F38FD9DEC5F479F811F36596BBF2E49"/>
    <w:rsid w:val="001F3909"/>
  </w:style>
  <w:style w:type="paragraph" w:customStyle="1" w:styleId="46D730806A41469AAF418C74E96E5B70">
    <w:name w:val="46D730806A41469AAF418C74E96E5B70"/>
    <w:rsid w:val="001F3909"/>
  </w:style>
  <w:style w:type="paragraph" w:customStyle="1" w:styleId="C9DA954E22ED4E30A2FB7090E23EE21A">
    <w:name w:val="C9DA954E22ED4E30A2FB7090E23EE21A"/>
    <w:rsid w:val="001F3909"/>
  </w:style>
  <w:style w:type="paragraph" w:customStyle="1" w:styleId="9337E996EBB2406DBDA5BAA101F10E97">
    <w:name w:val="9337E996EBB2406DBDA5BAA101F10E97"/>
    <w:rsid w:val="001F3909"/>
  </w:style>
  <w:style w:type="paragraph" w:customStyle="1" w:styleId="FCEEBA79A1AC49368041082617589E4B">
    <w:name w:val="FCEEBA79A1AC49368041082617589E4B"/>
    <w:rsid w:val="001F3909"/>
  </w:style>
  <w:style w:type="paragraph" w:customStyle="1" w:styleId="EED0402C3EA943DB9004B7E830935447">
    <w:name w:val="EED0402C3EA943DB9004B7E830935447"/>
    <w:rsid w:val="001F3909"/>
  </w:style>
  <w:style w:type="paragraph" w:customStyle="1" w:styleId="7ED34BB8D9834358AAB5D99CE31FE18F">
    <w:name w:val="7ED34BB8D9834358AAB5D99CE31FE18F"/>
    <w:rsid w:val="001F3909"/>
  </w:style>
  <w:style w:type="paragraph" w:customStyle="1" w:styleId="95C89E1D56824EF49F3E39211027FD99">
    <w:name w:val="95C89E1D56824EF49F3E39211027FD99"/>
    <w:rsid w:val="001F3909"/>
  </w:style>
  <w:style w:type="paragraph" w:customStyle="1" w:styleId="9C71CD0367C340D482906F79EB6599F1">
    <w:name w:val="9C71CD0367C340D482906F79EB6599F1"/>
    <w:rsid w:val="001F3909"/>
  </w:style>
  <w:style w:type="paragraph" w:customStyle="1" w:styleId="68FD90BBD64B48C0BE7B3D0AD6E7485B">
    <w:name w:val="68FD90BBD64B48C0BE7B3D0AD6E7485B"/>
    <w:rsid w:val="001F3909"/>
  </w:style>
  <w:style w:type="paragraph" w:customStyle="1" w:styleId="A9C5BB5026794CD2B7BA06B86AEFBB1F">
    <w:name w:val="A9C5BB5026794CD2B7BA06B86AEFBB1F"/>
    <w:rsid w:val="001F3909"/>
  </w:style>
  <w:style w:type="paragraph" w:customStyle="1" w:styleId="38CF45EE307D4ED286D7D2A92E0CF8A9">
    <w:name w:val="38CF45EE307D4ED286D7D2A92E0CF8A9"/>
    <w:rsid w:val="001F3909"/>
  </w:style>
  <w:style w:type="paragraph" w:customStyle="1" w:styleId="A07088C2C0494C259F00552EDE4ABF09">
    <w:name w:val="A07088C2C0494C259F00552EDE4ABF09"/>
    <w:rsid w:val="001F3909"/>
  </w:style>
  <w:style w:type="paragraph" w:customStyle="1" w:styleId="7D25B23103384D83908F2F37A5D982F7">
    <w:name w:val="7D25B23103384D83908F2F37A5D982F7"/>
    <w:rsid w:val="001F3909"/>
  </w:style>
  <w:style w:type="paragraph" w:customStyle="1" w:styleId="7EAC2601280B460C92DB74093464B798">
    <w:name w:val="7EAC2601280B460C92DB74093464B798"/>
    <w:rsid w:val="001F3909"/>
  </w:style>
  <w:style w:type="paragraph" w:customStyle="1" w:styleId="89FBF85AC2914429AABA2113FF4DD0D6">
    <w:name w:val="89FBF85AC2914429AABA2113FF4DD0D6"/>
    <w:rsid w:val="001F3909"/>
  </w:style>
  <w:style w:type="paragraph" w:customStyle="1" w:styleId="CAC40C2088F24780AF2D014FCCDFA02F">
    <w:name w:val="CAC40C2088F24780AF2D014FCCDFA02F"/>
    <w:rsid w:val="001F3909"/>
  </w:style>
  <w:style w:type="paragraph" w:customStyle="1" w:styleId="A3A4D651FF54408B9766ECA320CD8943">
    <w:name w:val="A3A4D651FF54408B9766ECA320CD8943"/>
    <w:rsid w:val="001F3909"/>
  </w:style>
  <w:style w:type="paragraph" w:customStyle="1" w:styleId="1EECD8826E614F5B8AAFAD35E9FC97F3">
    <w:name w:val="1EECD8826E614F5B8AAFAD35E9FC97F3"/>
    <w:rsid w:val="001F3909"/>
  </w:style>
  <w:style w:type="paragraph" w:customStyle="1" w:styleId="E079C34EE6594B7BB81FB2B6EAC62148">
    <w:name w:val="E079C34EE6594B7BB81FB2B6EAC62148"/>
    <w:rsid w:val="001F3909"/>
  </w:style>
  <w:style w:type="paragraph" w:customStyle="1" w:styleId="598B1BD69A7B449EA14308B81B8EAE4B">
    <w:name w:val="598B1BD69A7B449EA14308B81B8EAE4B"/>
    <w:rsid w:val="001F3909"/>
  </w:style>
  <w:style w:type="paragraph" w:customStyle="1" w:styleId="57D554FF9E684354A0715183AC3CE6C8">
    <w:name w:val="57D554FF9E684354A0715183AC3CE6C8"/>
    <w:rsid w:val="001F3909"/>
  </w:style>
  <w:style w:type="paragraph" w:customStyle="1" w:styleId="6F4423F8EA0C4633AAEF7D81B50B9C72">
    <w:name w:val="6F4423F8EA0C4633AAEF7D81B50B9C72"/>
    <w:rsid w:val="001F3909"/>
  </w:style>
  <w:style w:type="paragraph" w:customStyle="1" w:styleId="650DC430A454490293A34E4F2EF5B970">
    <w:name w:val="650DC430A454490293A34E4F2EF5B970"/>
    <w:rsid w:val="001F3909"/>
  </w:style>
  <w:style w:type="paragraph" w:customStyle="1" w:styleId="12B192B5A28147918BCF74AD07A26381">
    <w:name w:val="12B192B5A28147918BCF74AD07A26381"/>
    <w:rsid w:val="001F3909"/>
  </w:style>
  <w:style w:type="paragraph" w:customStyle="1" w:styleId="95F257D3741E4764B414C71888485F4D">
    <w:name w:val="95F257D3741E4764B414C71888485F4D"/>
    <w:rsid w:val="001F3909"/>
  </w:style>
  <w:style w:type="paragraph" w:customStyle="1" w:styleId="445616E55B204F43A9A1D1D5CA220E98">
    <w:name w:val="445616E55B204F43A9A1D1D5CA220E98"/>
    <w:rsid w:val="001F3909"/>
  </w:style>
  <w:style w:type="paragraph" w:customStyle="1" w:styleId="F9CA657608F241D29F679D562E3D89C5">
    <w:name w:val="F9CA657608F241D29F679D562E3D89C5"/>
    <w:rsid w:val="001F3909"/>
  </w:style>
  <w:style w:type="paragraph" w:customStyle="1" w:styleId="B11FAA69C0394712946CA527E878DF74">
    <w:name w:val="B11FAA69C0394712946CA527E878DF74"/>
    <w:rsid w:val="001F3909"/>
  </w:style>
  <w:style w:type="paragraph" w:customStyle="1" w:styleId="BD0CCC50F7444E818DA541E027896A4F">
    <w:name w:val="BD0CCC50F7444E818DA541E027896A4F"/>
    <w:rsid w:val="001F3909"/>
  </w:style>
  <w:style w:type="paragraph" w:customStyle="1" w:styleId="76EC3A0A2C9E4787B6F9CABDB3BF28DC">
    <w:name w:val="76EC3A0A2C9E4787B6F9CABDB3BF28DC"/>
    <w:rsid w:val="001F3909"/>
  </w:style>
  <w:style w:type="paragraph" w:customStyle="1" w:styleId="1C843AC71C1A472987810FAF37B6F65D">
    <w:name w:val="1C843AC71C1A472987810FAF37B6F65D"/>
    <w:rsid w:val="001F3909"/>
  </w:style>
  <w:style w:type="paragraph" w:customStyle="1" w:styleId="D5094B35CD334A0B83CCAE519D577BFB">
    <w:name w:val="D5094B35CD334A0B83CCAE519D577BFB"/>
    <w:rsid w:val="001F3909"/>
  </w:style>
  <w:style w:type="paragraph" w:customStyle="1" w:styleId="1E9701008BAB4957BA0FC3647B8C9F38">
    <w:name w:val="1E9701008BAB4957BA0FC3647B8C9F38"/>
    <w:rsid w:val="001F3909"/>
  </w:style>
  <w:style w:type="paragraph" w:customStyle="1" w:styleId="E6DFDFD01DA74CA1A4D0A1F2C067E2DD">
    <w:name w:val="E6DFDFD01DA74CA1A4D0A1F2C067E2DD"/>
    <w:rsid w:val="001F3909"/>
  </w:style>
  <w:style w:type="paragraph" w:customStyle="1" w:styleId="16B8C75D4BB94BA88C0F942F382C90E3">
    <w:name w:val="16B8C75D4BB94BA88C0F942F382C90E3"/>
    <w:rsid w:val="001F3909"/>
  </w:style>
  <w:style w:type="paragraph" w:customStyle="1" w:styleId="5F74FDA8FADF4BAB9E0C3E2FFA98408B">
    <w:name w:val="5F74FDA8FADF4BAB9E0C3E2FFA98408B"/>
    <w:rsid w:val="001F3909"/>
  </w:style>
  <w:style w:type="paragraph" w:customStyle="1" w:styleId="1F352653DEB34C2396D0679856412CDF">
    <w:name w:val="1F352653DEB34C2396D0679856412CDF"/>
    <w:rsid w:val="001F3909"/>
  </w:style>
  <w:style w:type="paragraph" w:customStyle="1" w:styleId="FD90754334A84227B041F01004D1BB84">
    <w:name w:val="FD90754334A84227B041F01004D1BB84"/>
    <w:rsid w:val="001F3909"/>
  </w:style>
  <w:style w:type="paragraph" w:customStyle="1" w:styleId="8BE5BB71060743C8B0507BB5B7038547">
    <w:name w:val="8BE5BB71060743C8B0507BB5B7038547"/>
    <w:rsid w:val="001F3909"/>
  </w:style>
  <w:style w:type="paragraph" w:customStyle="1" w:styleId="639BAB8B544B454599D1694256E84A02">
    <w:name w:val="639BAB8B544B454599D1694256E84A02"/>
    <w:rsid w:val="001F3909"/>
  </w:style>
  <w:style w:type="paragraph" w:customStyle="1" w:styleId="F71E0EFF509C4C9E86FFADE90DD7A353">
    <w:name w:val="F71E0EFF509C4C9E86FFADE90DD7A353"/>
    <w:rsid w:val="001F3909"/>
  </w:style>
  <w:style w:type="paragraph" w:customStyle="1" w:styleId="1325EFD76257447398F86A3B8188BFCC">
    <w:name w:val="1325EFD76257447398F86A3B8188BFCC"/>
    <w:rsid w:val="001F3909"/>
  </w:style>
  <w:style w:type="paragraph" w:customStyle="1" w:styleId="8764AC44F9184D9AAFC7F997126CC61C">
    <w:name w:val="8764AC44F9184D9AAFC7F997126CC61C"/>
    <w:rsid w:val="001F3909"/>
  </w:style>
  <w:style w:type="paragraph" w:customStyle="1" w:styleId="94B7C3D539DB440BA66C681A7BBF177B">
    <w:name w:val="94B7C3D539DB440BA66C681A7BBF177B"/>
    <w:rsid w:val="001F3909"/>
  </w:style>
  <w:style w:type="paragraph" w:customStyle="1" w:styleId="F61367D0826340DEB605D05554FCCDB2">
    <w:name w:val="F61367D0826340DEB605D05554FCCDB2"/>
    <w:rsid w:val="001F3909"/>
  </w:style>
  <w:style w:type="paragraph" w:customStyle="1" w:styleId="549F63DD186D4442A8D5231454A2BFA7">
    <w:name w:val="549F63DD186D4442A8D5231454A2BFA7"/>
    <w:rsid w:val="001F3909"/>
  </w:style>
  <w:style w:type="paragraph" w:customStyle="1" w:styleId="36E3997C649D4C258CEA3714C592CFF1">
    <w:name w:val="36E3997C649D4C258CEA3714C592CFF1"/>
    <w:rsid w:val="001F3909"/>
  </w:style>
  <w:style w:type="paragraph" w:customStyle="1" w:styleId="F5196E325841468897DBD8132EA6D7FD">
    <w:name w:val="F5196E325841468897DBD8132EA6D7FD"/>
    <w:rsid w:val="001F3909"/>
  </w:style>
  <w:style w:type="paragraph" w:customStyle="1" w:styleId="C2B7A39404BE4D6FBEBFD86BF703E2F6">
    <w:name w:val="C2B7A39404BE4D6FBEBFD86BF703E2F6"/>
    <w:rsid w:val="001F3909"/>
  </w:style>
  <w:style w:type="paragraph" w:customStyle="1" w:styleId="DA4E7C5A8F35472DB1948F95BBF624A4">
    <w:name w:val="DA4E7C5A8F35472DB1948F95BBF624A4"/>
    <w:rsid w:val="001F3909"/>
  </w:style>
  <w:style w:type="paragraph" w:customStyle="1" w:styleId="8AC6CB5635004E4A813FB87E07523294">
    <w:name w:val="8AC6CB5635004E4A813FB87E07523294"/>
    <w:rsid w:val="001F3909"/>
  </w:style>
  <w:style w:type="paragraph" w:customStyle="1" w:styleId="5B231AAF9B94410C8AFFE5EF0740BD20">
    <w:name w:val="5B231AAF9B94410C8AFFE5EF0740BD20"/>
    <w:rsid w:val="001F3909"/>
  </w:style>
  <w:style w:type="paragraph" w:customStyle="1" w:styleId="FDE58EF8E804469693A03A325B25378B">
    <w:name w:val="FDE58EF8E804469693A03A325B25378B"/>
    <w:rsid w:val="001F3909"/>
  </w:style>
  <w:style w:type="paragraph" w:customStyle="1" w:styleId="2613D16D06994FC79BED8D12EF866B60">
    <w:name w:val="2613D16D06994FC79BED8D12EF866B60"/>
    <w:rsid w:val="001F3909"/>
  </w:style>
  <w:style w:type="paragraph" w:customStyle="1" w:styleId="735BA819F5384C35A078883585541936">
    <w:name w:val="735BA819F5384C35A078883585541936"/>
    <w:rsid w:val="001F3909"/>
  </w:style>
  <w:style w:type="paragraph" w:customStyle="1" w:styleId="C7AF105994ED43B79B6415C8D89504FC">
    <w:name w:val="C7AF105994ED43B79B6415C8D89504FC"/>
    <w:rsid w:val="001F3909"/>
  </w:style>
  <w:style w:type="paragraph" w:customStyle="1" w:styleId="F7E0D9F69D2A469E88E0B6A7DAAC021C">
    <w:name w:val="F7E0D9F69D2A469E88E0B6A7DAAC021C"/>
    <w:rsid w:val="001F3909"/>
  </w:style>
  <w:style w:type="paragraph" w:customStyle="1" w:styleId="EFFB0ABF2F8A466993AF0E3E64AF771D">
    <w:name w:val="EFFB0ABF2F8A466993AF0E3E64AF771D"/>
    <w:rsid w:val="001F3909"/>
  </w:style>
  <w:style w:type="paragraph" w:customStyle="1" w:styleId="41C178EBB162470586BF132F261555A1">
    <w:name w:val="41C178EBB162470586BF132F261555A1"/>
    <w:rsid w:val="001F3909"/>
  </w:style>
  <w:style w:type="paragraph" w:customStyle="1" w:styleId="E80B1BB3F0244B83BC32E3EDDB6A9BF5">
    <w:name w:val="E80B1BB3F0244B83BC32E3EDDB6A9BF5"/>
    <w:rsid w:val="001F3909"/>
  </w:style>
  <w:style w:type="paragraph" w:customStyle="1" w:styleId="8F737C1F745E4000820ACB4535A8DD7F">
    <w:name w:val="8F737C1F745E4000820ACB4535A8DD7F"/>
    <w:rsid w:val="001F3909"/>
  </w:style>
  <w:style w:type="paragraph" w:customStyle="1" w:styleId="7A04A564343249F39C81FDB6A3B77387">
    <w:name w:val="7A04A564343249F39C81FDB6A3B77387"/>
    <w:rsid w:val="001F3909"/>
  </w:style>
  <w:style w:type="paragraph" w:customStyle="1" w:styleId="A438772FC37645CFB3C615624EC5AF33">
    <w:name w:val="A438772FC37645CFB3C615624EC5AF33"/>
    <w:rsid w:val="001F3909"/>
  </w:style>
  <w:style w:type="paragraph" w:customStyle="1" w:styleId="2790CABCEFA746F0926ED8F6E7DC10F4">
    <w:name w:val="2790CABCEFA746F0926ED8F6E7DC10F4"/>
    <w:rsid w:val="001F3909"/>
  </w:style>
  <w:style w:type="paragraph" w:customStyle="1" w:styleId="E1DD8D3923B94665B54ED31BBF7E9E6D">
    <w:name w:val="E1DD8D3923B94665B54ED31BBF7E9E6D"/>
    <w:rsid w:val="001F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2020-10-02T11:18:00Z</dcterms:created>
  <dcterms:modified xsi:type="dcterms:W3CDTF">2021-01-04T07:35:00Z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